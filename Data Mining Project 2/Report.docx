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8D91111" w14:textId="77777777" w:rsidTr="00FB65B8">
        <w:tc>
          <w:tcPr>
            <w:tcW w:w="5395" w:type="dxa"/>
          </w:tcPr>
          <w:p w14:paraId="7F7AEE51" w14:textId="77777777" w:rsidR="00A81248" w:rsidRPr="003A798E" w:rsidRDefault="00A81248" w:rsidP="00A81248">
            <w:pPr>
              <w:pStyle w:val="GraphicAnchor"/>
            </w:pPr>
            <w:bookmarkStart w:id="0" w:name="_Hlk100938274"/>
            <w:bookmarkEnd w:id="0"/>
          </w:p>
        </w:tc>
        <w:tc>
          <w:tcPr>
            <w:tcW w:w="5395" w:type="dxa"/>
          </w:tcPr>
          <w:p w14:paraId="2A1593E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4F2E24C" w14:textId="77777777" w:rsidTr="00FB65B8">
        <w:trPr>
          <w:trHeight w:val="2719"/>
        </w:trPr>
        <w:tc>
          <w:tcPr>
            <w:tcW w:w="5395" w:type="dxa"/>
          </w:tcPr>
          <w:p w14:paraId="5A707977" w14:textId="5F4F25B3" w:rsidR="00A81248" w:rsidRPr="003A798E" w:rsidRDefault="00221345" w:rsidP="00C66528">
            <w:pPr>
              <w:pStyle w:val="Heading1"/>
            </w:pPr>
            <w:r>
              <w:t>Project 2</w:t>
            </w:r>
          </w:p>
        </w:tc>
        <w:tc>
          <w:tcPr>
            <w:tcW w:w="5395" w:type="dxa"/>
          </w:tcPr>
          <w:p w14:paraId="27F09E3A" w14:textId="77777777" w:rsidR="00A81248" w:rsidRPr="003A798E" w:rsidRDefault="00A81248"/>
        </w:tc>
      </w:tr>
      <w:tr w:rsidR="00A81248" w:rsidRPr="00525A08" w14:paraId="440BE09D" w14:textId="77777777" w:rsidTr="00FB65B8">
        <w:trPr>
          <w:trHeight w:val="8059"/>
        </w:trPr>
        <w:tc>
          <w:tcPr>
            <w:tcW w:w="5395" w:type="dxa"/>
          </w:tcPr>
          <w:p w14:paraId="04E0658A" w14:textId="77777777" w:rsidR="00A81248" w:rsidRPr="00525A08" w:rsidRDefault="00A81248">
            <w:pPr>
              <w:rPr>
                <w:rFonts w:cs="Arabic Transparent"/>
                <w:b/>
                <w:bCs/>
              </w:rPr>
            </w:pPr>
          </w:p>
        </w:tc>
        <w:tc>
          <w:tcPr>
            <w:tcW w:w="5395" w:type="dxa"/>
          </w:tcPr>
          <w:p w14:paraId="2FA41023" w14:textId="77777777" w:rsidR="00A81248" w:rsidRPr="00525A08" w:rsidRDefault="00A81248">
            <w:pPr>
              <w:rPr>
                <w:rFonts w:cs="Arabic Transparent"/>
                <w:b/>
                <w:bCs/>
              </w:rPr>
            </w:pPr>
          </w:p>
        </w:tc>
      </w:tr>
      <w:tr w:rsidR="00A81248" w:rsidRPr="003A798E" w14:paraId="62C51F83" w14:textId="77777777" w:rsidTr="00FB65B8">
        <w:trPr>
          <w:trHeight w:val="1299"/>
        </w:trPr>
        <w:tc>
          <w:tcPr>
            <w:tcW w:w="5395" w:type="dxa"/>
          </w:tcPr>
          <w:p w14:paraId="16B4AEF8" w14:textId="77777777" w:rsidR="00A81248" w:rsidRPr="003A798E" w:rsidRDefault="00A81248"/>
        </w:tc>
        <w:tc>
          <w:tcPr>
            <w:tcW w:w="5395" w:type="dxa"/>
          </w:tcPr>
          <w:p w14:paraId="2CA921F5" w14:textId="593C1811" w:rsidR="00A81248" w:rsidRPr="003A798E" w:rsidRDefault="00A81248" w:rsidP="00A81248">
            <w:pPr>
              <w:pStyle w:val="Heading2"/>
            </w:pPr>
          </w:p>
          <w:p w14:paraId="6F8880E1" w14:textId="4D72C177" w:rsidR="00A81248" w:rsidRPr="003A798E" w:rsidRDefault="00C81D12" w:rsidP="00C66528">
            <w:pPr>
              <w:pStyle w:val="Heading2"/>
            </w:pPr>
            <w:r>
              <w:t>Data Mining</w:t>
            </w:r>
          </w:p>
        </w:tc>
      </w:tr>
      <w:tr w:rsidR="00A81248" w:rsidRPr="003A798E" w14:paraId="3DF2FF5D" w14:textId="77777777" w:rsidTr="00FB65B8">
        <w:trPr>
          <w:trHeight w:val="1402"/>
        </w:trPr>
        <w:tc>
          <w:tcPr>
            <w:tcW w:w="5395" w:type="dxa"/>
          </w:tcPr>
          <w:p w14:paraId="3F56D475" w14:textId="77777777" w:rsidR="00A81248" w:rsidRPr="003A798E" w:rsidRDefault="00A81248"/>
        </w:tc>
        <w:tc>
          <w:tcPr>
            <w:tcW w:w="5395" w:type="dxa"/>
          </w:tcPr>
          <w:p w14:paraId="01216D9D" w14:textId="11F2E93B" w:rsidR="00A81248" w:rsidRPr="003A798E" w:rsidRDefault="00C81D12" w:rsidP="00A81248">
            <w:pPr>
              <w:pStyle w:val="Heading2"/>
            </w:pPr>
            <w:r>
              <w:t>Ahmed Salah Hammad</w:t>
            </w:r>
            <w:r w:rsidR="00C66528" w:rsidRPr="003A798E">
              <w:t xml:space="preserve"> </w:t>
            </w:r>
          </w:p>
          <w:p w14:paraId="7A76E318" w14:textId="0D6DF040" w:rsidR="00A81248" w:rsidRPr="003A798E" w:rsidRDefault="00C81D12" w:rsidP="00A81248">
            <w:pPr>
              <w:pStyle w:val="Heading2"/>
            </w:pPr>
            <w:r>
              <w:t>120201578</w:t>
            </w:r>
          </w:p>
        </w:tc>
      </w:tr>
    </w:tbl>
    <w:p w14:paraId="2E3B6A87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E357B" wp14:editId="6AD67F0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D3EE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6DA5D846" w14:textId="77777777" w:rsidR="00FB65B8" w:rsidRPr="003A798E" w:rsidRDefault="00FB65B8" w:rsidP="00A24793"/>
    <w:p w14:paraId="0E66EF44" w14:textId="77777777" w:rsidR="00A24793" w:rsidRPr="003A798E" w:rsidRDefault="00A24793" w:rsidP="00A24793"/>
    <w:p w14:paraId="10B14BB6" w14:textId="77777777" w:rsidR="00A24793" w:rsidRPr="003A798E" w:rsidRDefault="00A24793"/>
    <w:p w14:paraId="209C5B05" w14:textId="77777777" w:rsidR="008B0E4A" w:rsidRPr="008B0E4A" w:rsidRDefault="008B0E4A" w:rsidP="008B0E4A">
      <w:pPr>
        <w:spacing w:line="360" w:lineRule="auto"/>
        <w:ind w:left="-1440" w:firstLine="1440"/>
        <w:rPr>
          <w:rFonts w:cs="Arabic Transparent"/>
          <w:b/>
          <w:bCs/>
          <w:color w:val="FF0000"/>
          <w:sz w:val="32"/>
          <w:szCs w:val="32"/>
        </w:rPr>
      </w:pPr>
      <w:r w:rsidRPr="008B0E4A">
        <w:rPr>
          <w:rFonts w:cs="Arabic Transparent"/>
          <w:b/>
          <w:bCs/>
          <w:color w:val="FF0000"/>
          <w:sz w:val="32"/>
          <w:szCs w:val="32"/>
        </w:rPr>
        <w:t>Title of Dataset:</w:t>
      </w:r>
    </w:p>
    <w:p w14:paraId="797F2A14" w14:textId="43E68AE4" w:rsidR="00A81248" w:rsidRDefault="008B0E4A" w:rsidP="008B0E4A">
      <w:pPr>
        <w:spacing w:line="360" w:lineRule="auto"/>
      </w:pPr>
      <w:r>
        <w:t xml:space="preserve">     -</w:t>
      </w:r>
      <w:r w:rsidRPr="008B0E4A">
        <w:t>Airline Passenger Satisfaction</w:t>
      </w:r>
    </w:p>
    <w:p w14:paraId="7E6B34AD" w14:textId="77777777" w:rsidR="008B0E4A" w:rsidRDefault="008B0E4A" w:rsidP="008B0E4A">
      <w:pPr>
        <w:spacing w:line="360" w:lineRule="auto"/>
      </w:pPr>
    </w:p>
    <w:p w14:paraId="7885FD7D" w14:textId="475AA729" w:rsidR="008B0E4A" w:rsidRDefault="008B0E4A" w:rsidP="008B0E4A">
      <w:pPr>
        <w:spacing w:line="360" w:lineRule="auto"/>
        <w:ind w:left="-720" w:firstLine="720"/>
        <w:rPr>
          <w:rFonts w:cs="Arabic Transparent"/>
          <w:b/>
          <w:bCs/>
          <w:sz w:val="32"/>
          <w:szCs w:val="32"/>
        </w:rPr>
      </w:pPr>
      <w:r>
        <w:rPr>
          <w:rFonts w:cs="Arabic Transparent"/>
          <w:b/>
          <w:bCs/>
          <w:sz w:val="32"/>
          <w:szCs w:val="32"/>
        </w:rPr>
        <w:t>Description of Dataset:</w:t>
      </w:r>
    </w:p>
    <w:p w14:paraId="74F8F9FC" w14:textId="7AF93FF3" w:rsidR="008B0E4A" w:rsidRDefault="008B0E4A" w:rsidP="008B0E4A">
      <w:pPr>
        <w:spacing w:line="360" w:lineRule="auto"/>
      </w:pPr>
      <w:r>
        <w:rPr>
          <w:rFonts w:cs="Arabic Transparent"/>
          <w:b/>
          <w:bCs/>
          <w:sz w:val="32"/>
          <w:szCs w:val="32"/>
        </w:rPr>
        <w:t xml:space="preserve">    </w:t>
      </w:r>
      <w:r w:rsidR="001A27BF" w:rsidRPr="001A27BF">
        <w:t>-</w:t>
      </w:r>
      <w:r w:rsidRPr="008B0E4A">
        <w:t>This dataset contains an airline passenger satisfaction survey. What factors are highly correlated to a satisfied (or dissatisfied) passenger</w:t>
      </w:r>
      <w:r>
        <w:t>.</w:t>
      </w:r>
    </w:p>
    <w:p w14:paraId="47173667" w14:textId="77777777" w:rsidR="00F638CE" w:rsidRDefault="00F638CE" w:rsidP="008B0E4A">
      <w:pPr>
        <w:spacing w:line="360" w:lineRule="auto"/>
      </w:pPr>
    </w:p>
    <w:p w14:paraId="306CFB64" w14:textId="31966D3C" w:rsidR="001A27BF" w:rsidRDefault="008B0E4A" w:rsidP="00F638CE">
      <w:pPr>
        <w:spacing w:line="360" w:lineRule="auto"/>
        <w:ind w:left="-720" w:firstLine="720"/>
        <w:rPr>
          <w:rFonts w:cs="Arabic Transparent"/>
          <w:b/>
          <w:bCs/>
          <w:sz w:val="32"/>
          <w:szCs w:val="32"/>
        </w:rPr>
      </w:pPr>
      <w:r w:rsidRPr="00676A68">
        <w:rPr>
          <w:rFonts w:cs="Arabic Transparent"/>
          <w:b/>
          <w:bCs/>
          <w:sz w:val="32"/>
          <w:szCs w:val="32"/>
        </w:rPr>
        <w:t>Objective of Data Mining project:</w:t>
      </w:r>
    </w:p>
    <w:p w14:paraId="72E972F5" w14:textId="7CE551E1" w:rsidR="00F638CE" w:rsidRDefault="00F638CE" w:rsidP="00F638CE">
      <w:pPr>
        <w:spacing w:line="360" w:lineRule="auto"/>
      </w:pPr>
      <w:r>
        <w:rPr>
          <w:rFonts w:cs="Arabic Transparent"/>
          <w:b/>
          <w:bCs/>
          <w:sz w:val="32"/>
          <w:szCs w:val="32"/>
        </w:rPr>
        <w:t xml:space="preserve">    </w:t>
      </w:r>
      <w:r>
        <w:rPr>
          <w:rFonts w:cs="Arabic Transparent"/>
          <w:sz w:val="32"/>
          <w:szCs w:val="32"/>
        </w:rPr>
        <w:t>-</w:t>
      </w:r>
      <w:r w:rsidRPr="00F638C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30A64">
        <w:t>P</w:t>
      </w:r>
      <w:r w:rsidRPr="00F638CE">
        <w:t xml:space="preserve">redict new </w:t>
      </w:r>
      <w:r w:rsidR="00A30A64" w:rsidRPr="00F638CE">
        <w:t>passenger</w:t>
      </w:r>
      <w:r w:rsidR="00A30A64">
        <w:t>s’</w:t>
      </w:r>
      <w:r w:rsidRPr="00F638CE">
        <w:t xml:space="preserve"> satisfaction to keep them as </w:t>
      </w:r>
      <w:r w:rsidR="00A30A64" w:rsidRPr="00A30A64">
        <w:t xml:space="preserve">Loyal </w:t>
      </w:r>
      <w:r w:rsidR="00D16BDC" w:rsidRPr="00A30A64">
        <w:t>Customer</w:t>
      </w:r>
      <w:r w:rsidR="00D16BDC">
        <w:t>’s</w:t>
      </w:r>
    </w:p>
    <w:p w14:paraId="4B47E0B0" w14:textId="38CF6B66" w:rsidR="00A30A64" w:rsidRDefault="00A30A64" w:rsidP="00F638CE">
      <w:pPr>
        <w:spacing w:line="360" w:lineRule="auto"/>
        <w:rPr>
          <w:rFonts w:hint="cs"/>
          <w:rtl/>
        </w:rPr>
      </w:pPr>
      <w:r>
        <w:t xml:space="preserve">     -</w:t>
      </w:r>
      <w:r w:rsidR="002834E0">
        <w:t xml:space="preserve"> </w:t>
      </w:r>
      <w:r>
        <w:t xml:space="preserve"> Predict</w:t>
      </w:r>
      <w:r w:rsidRPr="00A30A64">
        <w:t xml:space="preserve"> the </w:t>
      </w:r>
      <w:r>
        <w:t>passengers</w:t>
      </w:r>
      <w:r w:rsidRPr="00A30A64">
        <w:t xml:space="preserve"> who are likely to be</w:t>
      </w:r>
      <w:r>
        <w:t xml:space="preserve"> </w:t>
      </w:r>
      <w:r w:rsidRPr="00A30A64">
        <w:t>disloyal Customer</w:t>
      </w:r>
      <w:r w:rsidR="00D16BDC">
        <w:t xml:space="preserve"> to make them </w:t>
      </w:r>
      <w:r w:rsidR="00D16BDC" w:rsidRPr="00A30A64">
        <w:t>Loyal Customer</w:t>
      </w:r>
      <w:r w:rsidR="00D16BDC">
        <w:t>s</w:t>
      </w:r>
      <w:r>
        <w:t>.</w:t>
      </w:r>
    </w:p>
    <w:p w14:paraId="6464AAFE" w14:textId="36458DA0" w:rsidR="00F638CE" w:rsidRDefault="00F638CE" w:rsidP="00F638CE">
      <w:pPr>
        <w:spacing w:line="360" w:lineRule="auto"/>
      </w:pPr>
      <w:r>
        <w:t xml:space="preserve">     - </w:t>
      </w:r>
      <w:r w:rsidR="00D16BDC">
        <w:t>I</w:t>
      </w:r>
      <w:r>
        <w:t xml:space="preserve">mprove services that can be increase </w:t>
      </w:r>
      <w:r w:rsidRPr="00F638CE">
        <w:t>satisfaction</w:t>
      </w:r>
      <w:r>
        <w:t xml:space="preserve"> for </w:t>
      </w:r>
      <w:r w:rsidRPr="00F638CE">
        <w:t>passenger</w:t>
      </w:r>
      <w:r>
        <w:t>s.</w:t>
      </w:r>
    </w:p>
    <w:p w14:paraId="3718F6F6" w14:textId="309F8BAF" w:rsidR="00A30A64" w:rsidRDefault="00A30A64" w:rsidP="00F638CE">
      <w:pPr>
        <w:spacing w:line="360" w:lineRule="auto"/>
      </w:pPr>
      <w:r>
        <w:t xml:space="preserve">   </w:t>
      </w:r>
    </w:p>
    <w:p w14:paraId="6EE7567E" w14:textId="3C840785" w:rsidR="002E3209" w:rsidRDefault="002E3209" w:rsidP="002E3209">
      <w:pPr>
        <w:spacing w:line="480" w:lineRule="auto"/>
        <w:ind w:left="-720" w:firstLine="720"/>
        <w:rPr>
          <w:rFonts w:cs="Arabic Transparent"/>
          <w:b/>
          <w:bCs/>
          <w:sz w:val="32"/>
          <w:szCs w:val="32"/>
        </w:rPr>
      </w:pPr>
      <w:r>
        <w:rPr>
          <w:rFonts w:cs="Arabic Transparent"/>
          <w:b/>
          <w:bCs/>
          <w:sz w:val="32"/>
          <w:szCs w:val="32"/>
        </w:rPr>
        <w:t>Name of Attributes:</w:t>
      </w:r>
    </w:p>
    <w:p w14:paraId="30214106" w14:textId="6D5A390C" w:rsidR="002E3209" w:rsidRDefault="002E3209" w:rsidP="00525A08">
      <w:pPr>
        <w:spacing w:line="360" w:lineRule="auto"/>
        <w:ind w:left="270" w:hanging="270"/>
      </w:pPr>
      <w:r>
        <w:rPr>
          <w:rFonts w:cs="Arabic Transparent"/>
          <w:b/>
          <w:bCs/>
          <w:sz w:val="32"/>
          <w:szCs w:val="32"/>
        </w:rPr>
        <w:t xml:space="preserve">   </w:t>
      </w:r>
      <w:r w:rsidRPr="002E3209">
        <w:rPr>
          <w:rFonts w:cs="Arabic Transparent"/>
          <w:b/>
          <w:bCs/>
        </w:rPr>
        <w:t>-</w:t>
      </w:r>
      <w:r w:rsidRPr="002E3209">
        <w:t xml:space="preserve"> </w:t>
      </w:r>
      <w:r w:rsidRPr="002E3209">
        <w:rPr>
          <w:rFonts w:cs="Arabic Transparent"/>
          <w:b/>
          <w:bCs/>
        </w:rPr>
        <w:t xml:space="preserve">Customer Type: </w:t>
      </w:r>
      <w:r w:rsidRPr="002E3209">
        <w:t>The customer type (Loyal customer, disloyal customer)</w:t>
      </w:r>
      <w:r>
        <w:t>.</w:t>
      </w:r>
    </w:p>
    <w:p w14:paraId="394B8383" w14:textId="316F5405" w:rsidR="002E3209" w:rsidRDefault="002E3209" w:rsidP="00525A08">
      <w:pPr>
        <w:spacing w:line="360" w:lineRule="auto"/>
        <w:ind w:left="-720" w:firstLine="720"/>
      </w:pPr>
      <w:r>
        <w:rPr>
          <w:rFonts w:cs="Arabic Transparent"/>
          <w:b/>
          <w:bCs/>
        </w:rPr>
        <w:t xml:space="preserve">    </w:t>
      </w:r>
      <w:r w:rsidRPr="002E3209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>Age:</w:t>
      </w:r>
      <w:r w:rsidRPr="002E3209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2E3209">
        <w:t>The actual age of the passengers</w:t>
      </w:r>
    </w:p>
    <w:p w14:paraId="25301429" w14:textId="3AFE50B3" w:rsidR="002E3209" w:rsidRDefault="002E3209" w:rsidP="00525A08">
      <w:pPr>
        <w:shd w:val="clear" w:color="auto" w:fill="FFFFFF"/>
        <w:spacing w:line="360" w:lineRule="auto"/>
        <w:textAlignment w:val="baseline"/>
      </w:pPr>
      <w:r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  </w:t>
      </w:r>
      <w:r w:rsidRPr="002E3209">
        <w:rPr>
          <w:rFonts w:cs="Arabic Transparent"/>
          <w:b/>
          <w:bCs/>
        </w:rPr>
        <w:t xml:space="preserve">  -</w:t>
      </w:r>
      <w:r w:rsidRPr="002E3209">
        <w:rPr>
          <w:rFonts w:cs="Arabic Transparent"/>
          <w:b/>
          <w:bCs/>
        </w:rPr>
        <w:t>Type of Travel: </w:t>
      </w:r>
      <w:r w:rsidRPr="002E3209">
        <w:t>Purpose of the flight of the passengers (Personal Travel, Business Travel)</w:t>
      </w:r>
      <w:r w:rsidRPr="002E3209">
        <w:t>.</w:t>
      </w:r>
    </w:p>
    <w:p w14:paraId="0016B2CC" w14:textId="7BF8E8B7" w:rsidR="002E3209" w:rsidRDefault="002E3209" w:rsidP="00525A08">
      <w:pPr>
        <w:shd w:val="clear" w:color="auto" w:fill="FFFFFF"/>
        <w:spacing w:line="360" w:lineRule="auto"/>
        <w:textAlignment w:val="baseline"/>
      </w:pPr>
      <w:r>
        <w:rPr>
          <w:rFonts w:cs="Arabic Transparent"/>
          <w:b/>
          <w:bCs/>
        </w:rPr>
        <w:t xml:space="preserve">    -</w:t>
      </w:r>
      <w:r w:rsidRPr="002E3209">
        <w:rPr>
          <w:rFonts w:cs="Arabic Transparent"/>
          <w:b/>
          <w:bCs/>
        </w:rPr>
        <w:t>Class: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Travel class in the plane of the passengers (Business, Eco, Eco Plus)</w:t>
      </w:r>
    </w:p>
    <w:p w14:paraId="6592A43C" w14:textId="54F554D4" w:rsidR="002E3209" w:rsidRPr="002E3209" w:rsidRDefault="002E3209" w:rsidP="00525A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1"/>
          <w:szCs w:val="21"/>
        </w:rPr>
      </w:pPr>
      <w:r>
        <w:t xml:space="preserve">    </w:t>
      </w:r>
      <w:r w:rsidRPr="002E3209">
        <w:rPr>
          <w:rFonts w:asciiTheme="minorHAnsi" w:eastAsiaTheme="minorHAnsi" w:hAnsiTheme="minorHAnsi" w:cs="Arabic Transparent"/>
          <w:b/>
          <w:bCs/>
        </w:rPr>
        <w:t>-</w:t>
      </w:r>
      <w:r w:rsidRPr="002E3209">
        <w:rPr>
          <w:rFonts w:asciiTheme="minorHAnsi" w:eastAsiaTheme="minorHAnsi" w:hAnsiTheme="minorHAnsi" w:cs="Arabic Transparent"/>
          <w:b/>
          <w:bCs/>
        </w:rPr>
        <w:t>Flight distance:</w:t>
      </w:r>
      <w:r w:rsidRPr="002E3209">
        <w:rPr>
          <w:rFonts w:ascii="Arial" w:hAnsi="Arial" w:cs="Arial"/>
          <w:sz w:val="21"/>
          <w:szCs w:val="21"/>
        </w:rPr>
        <w:t> </w:t>
      </w:r>
      <w:r w:rsidRPr="00525A08">
        <w:rPr>
          <w:rFonts w:asciiTheme="minorHAnsi" w:eastAsiaTheme="minorHAnsi" w:hAnsiTheme="minorHAnsi" w:cstheme="minorBidi"/>
        </w:rPr>
        <w:t>The flight distance of this journey</w:t>
      </w:r>
    </w:p>
    <w:p w14:paraId="225CD667" w14:textId="694DF4F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 xml:space="preserve">Inflight </w:t>
      </w:r>
      <w:r w:rsidRPr="00525A08">
        <w:rPr>
          <w:rFonts w:cs="Arabic Transparent"/>
          <w:b/>
          <w:bCs/>
        </w:rPr>
        <w:t>Wi-Fi</w:t>
      </w:r>
      <w:r w:rsidRPr="002E3209">
        <w:rPr>
          <w:rFonts w:cs="Arabic Transparent"/>
          <w:b/>
          <w:bCs/>
        </w:rPr>
        <w:t xml:space="preserve"> service</w:t>
      </w:r>
      <w:r w:rsidRPr="002E3209">
        <w:t xml:space="preserve">: Satisfaction level of the inflight </w:t>
      </w:r>
      <w:r w:rsidR="00525A08" w:rsidRPr="00525A08">
        <w:t>Wi-Fi</w:t>
      </w:r>
      <w:r w:rsidRPr="002E3209">
        <w:t xml:space="preserve"> service (</w:t>
      </w:r>
      <w:proofErr w:type="gramStart"/>
      <w:r w:rsidRPr="002E3209">
        <w:t>0:Not</w:t>
      </w:r>
      <w:proofErr w:type="gramEnd"/>
      <w:r w:rsidRPr="002E3209">
        <w:t xml:space="preserve"> Applicable;1-5)</w:t>
      </w:r>
    </w:p>
    <w:p w14:paraId="0ECB1748" w14:textId="19999BC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>Ease of Online booking: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Satisfaction level of online booking</w:t>
      </w:r>
    </w:p>
    <w:p w14:paraId="04B9A634" w14:textId="34FB269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>Food and drink: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Satisfaction level of Food and drink</w:t>
      </w:r>
    </w:p>
    <w:p w14:paraId="18EFD0E3" w14:textId="41FBA4DE" w:rsidR="00D55471" w:rsidRPr="002E3209" w:rsidRDefault="00525A08" w:rsidP="00D55471">
      <w:pPr>
        <w:shd w:val="clear" w:color="auto" w:fill="FFFFFF"/>
        <w:spacing w:line="360" w:lineRule="auto"/>
        <w:ind w:left="450" w:hanging="270"/>
        <w:textAlignment w:val="baseline"/>
      </w:pPr>
      <w:r>
        <w:rPr>
          <w:rFonts w:cs="Arabic Transparent"/>
          <w:b/>
          <w:bCs/>
        </w:rPr>
        <w:t xml:space="preserve"> </w:t>
      </w:r>
      <w:r w:rsidR="002E3209" w:rsidRPr="00525A08">
        <w:rPr>
          <w:rFonts w:cs="Arabic Transparent"/>
          <w:b/>
          <w:bCs/>
        </w:rPr>
        <w:t>-</w:t>
      </w:r>
      <w:r w:rsidR="002E3209" w:rsidRPr="002E3209">
        <w:rPr>
          <w:rFonts w:cs="Arabic Transparent"/>
          <w:b/>
          <w:bCs/>
        </w:rPr>
        <w:t>Satisfaction:</w:t>
      </w:r>
      <w:r w:rsidR="002E3209" w:rsidRPr="002E3209">
        <w:rPr>
          <w:rFonts w:ascii="Arial" w:eastAsia="Times New Roman" w:hAnsi="Arial" w:cs="Arial"/>
          <w:sz w:val="21"/>
          <w:szCs w:val="21"/>
        </w:rPr>
        <w:t> </w:t>
      </w:r>
      <w:r w:rsidR="002E3209" w:rsidRPr="002E3209">
        <w:t xml:space="preserve">Airline satisfaction </w:t>
      </w:r>
      <w:r w:rsidRPr="00525A08">
        <w:t>level (</w:t>
      </w:r>
      <w:r w:rsidR="002E3209" w:rsidRPr="002E3209">
        <w:t>Satisfaction, neutral or dissatisfaction</w:t>
      </w:r>
      <w:r w:rsidR="00D55471" w:rsidRPr="002E3209">
        <w:t>)</w:t>
      </w:r>
      <w:r w:rsidR="00D55471">
        <w:t>,</w:t>
      </w:r>
      <w:r w:rsidR="00D55471" w:rsidRPr="00D55471">
        <w:rPr>
          <w:b/>
          <w:bCs/>
          <w:highlight w:val="yellow"/>
        </w:rPr>
        <w:t xml:space="preserve"> and its class (Label)</w:t>
      </w:r>
    </w:p>
    <w:p w14:paraId="1704B104" w14:textId="50C7AC74" w:rsidR="002E3209" w:rsidRDefault="002E3209" w:rsidP="002E3209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72FB25D" w14:textId="1BDA538F" w:rsidR="00525A08" w:rsidRDefault="00525A08" w:rsidP="002E3209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96AC8EE" w14:textId="41B90D12" w:rsidR="002E3209" w:rsidRPr="005D21F9" w:rsidRDefault="00525A08" w:rsidP="005D21F9">
      <w:pPr>
        <w:shd w:val="clear" w:color="auto" w:fill="FFFFFF"/>
        <w:spacing w:line="480" w:lineRule="auto"/>
        <w:textAlignment w:val="baseline"/>
      </w:pPr>
      <w:r w:rsidRPr="00525A08">
        <w:rPr>
          <w:rFonts w:ascii="Arial" w:eastAsia="Times New Roman" w:hAnsi="Arial" w:cs="Arial"/>
          <w:b/>
          <w:bCs/>
          <w:color w:val="FF0000"/>
          <w:sz w:val="28"/>
          <w:szCs w:val="28"/>
        </w:rPr>
        <w:t>Note: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</w:t>
      </w:r>
      <w:r w:rsidR="005D21F9" w:rsidRPr="005D21F9">
        <w:rPr>
          <w:rFonts w:ascii="Arial" w:eastAsia="Times New Roman" w:hAnsi="Arial" w:cs="Arial"/>
          <w:sz w:val="28"/>
          <w:szCs w:val="28"/>
        </w:rPr>
        <w:t>the dataset has been cleaned by the owner, and I’ve deleted some rows because the large number</w:t>
      </w:r>
      <w:r w:rsidR="00D1332D">
        <w:rPr>
          <w:rFonts w:ascii="Arial" w:eastAsia="Times New Roman" w:hAnsi="Arial" w:cs="Arial"/>
          <w:sz w:val="28"/>
          <w:szCs w:val="28"/>
        </w:rPr>
        <w:t xml:space="preserve"> in original dataset</w:t>
      </w:r>
      <w:r w:rsidR="005D21F9">
        <w:rPr>
          <w:rFonts w:ascii="Arial" w:eastAsia="Times New Roman" w:hAnsi="Arial" w:cs="Arial"/>
          <w:sz w:val="28"/>
          <w:szCs w:val="28"/>
        </w:rPr>
        <w:t>.</w:t>
      </w:r>
    </w:p>
    <w:p w14:paraId="747015DA" w14:textId="0B033ED7" w:rsidR="002E3209" w:rsidRPr="002E3209" w:rsidRDefault="002E3209" w:rsidP="002E3209">
      <w:pPr>
        <w:shd w:val="clear" w:color="auto" w:fill="FFFFFF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t xml:space="preserve"> </w:t>
      </w:r>
    </w:p>
    <w:p w14:paraId="0EDCE1DE" w14:textId="77777777" w:rsidR="002E3209" w:rsidRDefault="002E3209" w:rsidP="002E3209">
      <w:pPr>
        <w:spacing w:line="276" w:lineRule="auto"/>
        <w:ind w:left="-720" w:firstLine="720"/>
        <w:rPr>
          <w:rFonts w:cs="Arabic Transparent"/>
          <w:b/>
          <w:bCs/>
          <w:sz w:val="32"/>
          <w:szCs w:val="32"/>
        </w:rPr>
      </w:pPr>
    </w:p>
    <w:p w14:paraId="73BE8453" w14:textId="77777777" w:rsidR="002E3209" w:rsidRDefault="002E3209" w:rsidP="00F638CE">
      <w:pPr>
        <w:spacing w:line="360" w:lineRule="auto"/>
      </w:pPr>
    </w:p>
    <w:p w14:paraId="324778FD" w14:textId="77777777" w:rsidR="00F638CE" w:rsidRPr="00F638CE" w:rsidRDefault="00F638CE" w:rsidP="00F638CE">
      <w:pPr>
        <w:spacing w:line="360" w:lineRule="auto"/>
        <w:rPr>
          <w:rFonts w:cs="Arabic Transparent"/>
          <w:sz w:val="32"/>
          <w:szCs w:val="32"/>
        </w:rPr>
      </w:pPr>
    </w:p>
    <w:p w14:paraId="0DB9E759" w14:textId="0D36336D" w:rsidR="001A27BF" w:rsidRDefault="00D5137F" w:rsidP="00D5137F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>
        <w:rPr>
          <w:rFonts w:cs="Arabic Transparent"/>
          <w:b/>
          <w:bCs/>
          <w:sz w:val="32"/>
          <w:szCs w:val="32"/>
          <w:lang w:eastAsia="ar-SA"/>
        </w:rPr>
        <w:t>KNN method:</w:t>
      </w:r>
    </w:p>
    <w:p w14:paraId="735FA102" w14:textId="738C3286" w:rsidR="001102BF" w:rsidRDefault="001102BF" w:rsidP="001102BF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102BF">
        <w:rPr>
          <w:rFonts w:cs="Arabic Transparent"/>
          <w:sz w:val="28"/>
          <w:szCs w:val="28"/>
          <w:highlight w:val="yellow"/>
          <w:lang w:eastAsia="ar-SA"/>
        </w:rPr>
        <w:t>-The data was split to 0.7 for training data and 0.3 for testing data.</w:t>
      </w:r>
    </w:p>
    <w:p w14:paraId="647B2A20" w14:textId="0BF8D3C8" w:rsidR="001102BF" w:rsidRDefault="001102BF" w:rsidP="001102BF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102BF">
        <w:rPr>
          <w:rFonts w:cs="Arabic Transparent"/>
          <w:sz w:val="28"/>
          <w:szCs w:val="28"/>
          <w:highlight w:val="yellow"/>
          <w:lang w:eastAsia="ar-SA"/>
        </w:rPr>
        <w:t>- k (user-defined) =</w:t>
      </w:r>
      <w:r w:rsidR="00D1332D" w:rsidRPr="00D1332D">
        <w:rPr>
          <w:rFonts w:cs="Arabic Transparent"/>
          <w:sz w:val="28"/>
          <w:szCs w:val="28"/>
          <w:highlight w:val="yellow"/>
          <w:lang w:eastAsia="ar-SA"/>
        </w:rPr>
        <w:t>5</w:t>
      </w:r>
      <w:r w:rsidR="00D1332D">
        <w:rPr>
          <w:rFonts w:cs="Arabic Transparent"/>
          <w:sz w:val="28"/>
          <w:szCs w:val="28"/>
          <w:lang w:eastAsia="ar-SA"/>
        </w:rPr>
        <w:t xml:space="preserve">, that’s mean calculate the distance for the </w:t>
      </w:r>
      <w:r w:rsidR="00D1332D" w:rsidRPr="00D1332D">
        <w:rPr>
          <w:rFonts w:cs="Arabic Transparent"/>
          <w:sz w:val="28"/>
          <w:szCs w:val="28"/>
          <w:highlight w:val="yellow"/>
          <w:lang w:eastAsia="ar-SA"/>
        </w:rPr>
        <w:t xml:space="preserve">5 nearest </w:t>
      </w:r>
      <w:r w:rsidR="00590622" w:rsidRPr="00D1332D">
        <w:rPr>
          <w:rFonts w:cs="Arabic Transparent"/>
          <w:sz w:val="28"/>
          <w:szCs w:val="28"/>
          <w:highlight w:val="yellow"/>
          <w:lang w:eastAsia="ar-SA"/>
        </w:rPr>
        <w:t>neighbors</w:t>
      </w:r>
      <w:r w:rsidR="00D1332D">
        <w:rPr>
          <w:rFonts w:cs="Arabic Transparent"/>
          <w:sz w:val="28"/>
          <w:szCs w:val="28"/>
          <w:lang w:eastAsia="ar-SA"/>
        </w:rPr>
        <w:t xml:space="preserve"> to predicate class of new instance.</w:t>
      </w:r>
    </w:p>
    <w:p w14:paraId="6B6A9E6C" w14:textId="0296D636" w:rsidR="001102BF" w:rsidRDefault="000E1CF9" w:rsidP="001102BF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C722A">
        <w:rPr>
          <w:rFonts w:cs="Arabic Transparent"/>
          <w:sz w:val="28"/>
          <w:szCs w:val="28"/>
          <w:lang w:eastAsia="ar-SA"/>
        </w:rPr>
        <w:drawing>
          <wp:anchor distT="0" distB="0" distL="114300" distR="114300" simplePos="0" relativeHeight="251663360" behindDoc="1" locked="0" layoutInCell="1" allowOverlap="1" wp14:anchorId="7722C2DE" wp14:editId="6FA484E5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6851377" cy="2496312"/>
            <wp:effectExtent l="0" t="0" r="6985" b="0"/>
            <wp:wrapTight wrapText="bothSides">
              <wp:wrapPolygon edited="0">
                <wp:start x="0" y="0"/>
                <wp:lineTo x="0" y="21430"/>
                <wp:lineTo x="21562" y="21430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77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2BF">
        <w:rPr>
          <w:rFonts w:cs="Arabic Transparent"/>
          <w:sz w:val="28"/>
          <w:szCs w:val="28"/>
          <w:lang w:eastAsia="ar-SA"/>
        </w:rPr>
        <w:t xml:space="preserve">Screenshots </w:t>
      </w:r>
      <w:r w:rsidR="00901D9C">
        <w:rPr>
          <w:rFonts w:cs="Arabic Transparent"/>
          <w:sz w:val="28"/>
          <w:szCs w:val="28"/>
          <w:lang w:eastAsia="ar-SA"/>
        </w:rPr>
        <w:t>of</w:t>
      </w:r>
      <w:r w:rsidR="001102BF">
        <w:rPr>
          <w:rFonts w:cs="Arabic Transparent"/>
          <w:sz w:val="28"/>
          <w:szCs w:val="28"/>
          <w:lang w:eastAsia="ar-SA"/>
        </w:rPr>
        <w:t xml:space="preserve"> process:</w:t>
      </w:r>
    </w:p>
    <w:p w14:paraId="4D89580D" w14:textId="2903C8AF" w:rsidR="009F0907" w:rsidRDefault="009F0907" w:rsidP="008B0E4A"/>
    <w:p w14:paraId="1136B2E0" w14:textId="7A78F1EB" w:rsidR="009F0907" w:rsidRDefault="009F0907" w:rsidP="008B0E4A"/>
    <w:p w14:paraId="57C7247B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662BDD37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10EA6930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15CD10EC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115B60DC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7B70FA2B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2D06D5E3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3C19B9E7" w14:textId="77777777" w:rsidR="000E1CF9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0CE5CD91" w14:textId="7A4820A8" w:rsidR="009F0907" w:rsidRPr="00B03424" w:rsidRDefault="009F0907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 w:rsidRPr="00B03424">
        <w:rPr>
          <w:rFonts w:cs="Arabic Transparent"/>
          <w:b/>
          <w:bCs/>
          <w:color w:val="FF0000"/>
          <w:sz w:val="32"/>
          <w:szCs w:val="32"/>
          <w:lang w:eastAsia="ar-SA"/>
        </w:rPr>
        <w:t>Result of KNN:</w:t>
      </w:r>
    </w:p>
    <w:p w14:paraId="392C573E" w14:textId="4AD8823D" w:rsidR="009F0907" w:rsidRPr="009F0907" w:rsidRDefault="000E1CF9" w:rsidP="009F0907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>
        <w:rPr>
          <w:noProof/>
        </w:rPr>
        <w:drawing>
          <wp:inline distT="0" distB="0" distL="0" distR="0" wp14:anchorId="6F093261" wp14:editId="2EC42261">
            <wp:extent cx="6858000" cy="3855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5D3" w14:textId="152F2136" w:rsidR="00117042" w:rsidRDefault="00117042" w:rsidP="008B0E4A">
      <w:pPr>
        <w:rPr>
          <w:highlight w:val="yellow"/>
        </w:rPr>
      </w:pPr>
    </w:p>
    <w:p w14:paraId="72A07A62" w14:textId="77777777" w:rsidR="00117042" w:rsidRDefault="00117042" w:rsidP="008B0E4A">
      <w:pPr>
        <w:rPr>
          <w:highlight w:val="yellow"/>
        </w:rPr>
      </w:pPr>
    </w:p>
    <w:p w14:paraId="0DF8C82C" w14:textId="77777777" w:rsidR="00117042" w:rsidRDefault="00117042" w:rsidP="008B0E4A">
      <w:pPr>
        <w:rPr>
          <w:highlight w:val="yellow"/>
        </w:rPr>
      </w:pPr>
    </w:p>
    <w:p w14:paraId="5207974F" w14:textId="16EDDF29" w:rsidR="00B03424" w:rsidRDefault="00B03424" w:rsidP="008B0E4A">
      <w:r w:rsidRPr="003246EA">
        <w:rPr>
          <w:highlight w:val="yellow"/>
        </w:rPr>
        <w:t>Accuracy</w:t>
      </w:r>
      <w:r w:rsidR="003246EA" w:rsidRPr="003246EA">
        <w:rPr>
          <w:highlight w:val="yellow"/>
        </w:rPr>
        <w:t xml:space="preserve"> with confusion matrix</w:t>
      </w:r>
      <w:r w:rsidRPr="003246EA">
        <w:rPr>
          <w:highlight w:val="yellow"/>
        </w:rPr>
        <w:t>:</w:t>
      </w:r>
    </w:p>
    <w:p w14:paraId="4B368173" w14:textId="38605583" w:rsidR="00B03424" w:rsidRDefault="00B03424" w:rsidP="008B0E4A"/>
    <w:p w14:paraId="73F0E352" w14:textId="7F9E1878" w:rsidR="00B03424" w:rsidRDefault="00B03424" w:rsidP="008B0E4A"/>
    <w:p w14:paraId="4846F815" w14:textId="62BD4845" w:rsidR="00D006E5" w:rsidRDefault="00117042" w:rsidP="008B0E4A">
      <w:r w:rsidRPr="009F0907">
        <w:drawing>
          <wp:anchor distT="0" distB="0" distL="114300" distR="114300" simplePos="0" relativeHeight="251665408" behindDoc="1" locked="0" layoutInCell="1" allowOverlap="1" wp14:anchorId="67FFFE1D" wp14:editId="4E5AC9D1">
            <wp:simplePos x="0" y="0"/>
            <wp:positionH relativeFrom="column">
              <wp:posOffset>-57150</wp:posOffset>
            </wp:positionH>
            <wp:positionV relativeFrom="page">
              <wp:posOffset>6181725</wp:posOffset>
            </wp:positionV>
            <wp:extent cx="6858000" cy="1509395"/>
            <wp:effectExtent l="0" t="0" r="0" b="0"/>
            <wp:wrapTight wrapText="bothSides">
              <wp:wrapPolygon edited="0">
                <wp:start x="0" y="0"/>
                <wp:lineTo x="0" y="21264"/>
                <wp:lineTo x="21540" y="21264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F0C6A" w14:textId="4CF80010" w:rsidR="002E34AF" w:rsidRDefault="002E34AF" w:rsidP="008B0E4A"/>
    <w:p w14:paraId="4F1D36C6" w14:textId="7C15C1A1" w:rsidR="002E34AF" w:rsidRDefault="002E34AF" w:rsidP="008B0E4A"/>
    <w:p w14:paraId="457AE7F5" w14:textId="0FA67FAA" w:rsidR="002E34AF" w:rsidRDefault="002E34AF" w:rsidP="008B0E4A"/>
    <w:p w14:paraId="7BB29277" w14:textId="706C481D" w:rsidR="002E34AF" w:rsidRDefault="002E34AF" w:rsidP="008B0E4A"/>
    <w:p w14:paraId="68D41AC3" w14:textId="12DF25AA" w:rsidR="002E34AF" w:rsidRDefault="002E34AF" w:rsidP="008B0E4A"/>
    <w:p w14:paraId="088A42B3" w14:textId="3B2D7FAE" w:rsidR="002E34AF" w:rsidRDefault="002E34AF" w:rsidP="008B0E4A"/>
    <w:p w14:paraId="5B8807F5" w14:textId="0CA6225D" w:rsidR="002E34AF" w:rsidRDefault="002E34AF" w:rsidP="008B0E4A"/>
    <w:p w14:paraId="5C8113E3" w14:textId="5EE4DDF4" w:rsidR="002E34AF" w:rsidRDefault="002E34AF" w:rsidP="008B0E4A"/>
    <w:p w14:paraId="0D23C877" w14:textId="30CE2325" w:rsidR="002E34AF" w:rsidRDefault="002E34AF" w:rsidP="008B0E4A"/>
    <w:p w14:paraId="6F2718D5" w14:textId="77777777" w:rsidR="002E34AF" w:rsidRDefault="002E34AF" w:rsidP="008B0E4A"/>
    <w:p w14:paraId="5199149B" w14:textId="6896AEC5" w:rsidR="009F0907" w:rsidRDefault="00D93AFE" w:rsidP="00D93AFE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 w:rsidRPr="00D93AFE">
        <w:rPr>
          <w:rFonts w:cs="Arabic Transparent"/>
          <w:b/>
          <w:bCs/>
          <w:sz w:val="32"/>
          <w:szCs w:val="32"/>
          <w:lang w:eastAsia="ar-SA"/>
        </w:rPr>
        <w:t xml:space="preserve">Naïve Bias </w:t>
      </w:r>
      <w:r w:rsidR="00AA3D42">
        <w:rPr>
          <w:rFonts w:cs="Arabic Transparent"/>
          <w:b/>
          <w:bCs/>
          <w:sz w:val="32"/>
          <w:szCs w:val="32"/>
          <w:lang w:eastAsia="ar-SA"/>
        </w:rPr>
        <w:t>method:</w:t>
      </w:r>
    </w:p>
    <w:p w14:paraId="08D18C31" w14:textId="5496A4A2" w:rsidR="00E80116" w:rsidRDefault="00E80116" w:rsidP="00E80116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102BF">
        <w:rPr>
          <w:rFonts w:cs="Arabic Transparent"/>
          <w:sz w:val="28"/>
          <w:szCs w:val="28"/>
          <w:highlight w:val="yellow"/>
          <w:lang w:eastAsia="ar-SA"/>
        </w:rPr>
        <w:t>-The data was split to 0.7 for training data and 0.3 for testing data.</w:t>
      </w:r>
    </w:p>
    <w:p w14:paraId="194724E7" w14:textId="4AA56579" w:rsidR="004C3903" w:rsidRDefault="004C3903" w:rsidP="004C3903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 xml:space="preserve">Screenshots </w:t>
      </w:r>
      <w:r w:rsidR="00901D9C">
        <w:rPr>
          <w:rFonts w:cs="Arabic Transparent"/>
          <w:sz w:val="28"/>
          <w:szCs w:val="28"/>
          <w:lang w:eastAsia="ar-SA"/>
        </w:rPr>
        <w:t>of</w:t>
      </w:r>
      <w:r>
        <w:rPr>
          <w:rFonts w:cs="Arabic Transparent"/>
          <w:sz w:val="28"/>
          <w:szCs w:val="28"/>
          <w:lang w:eastAsia="ar-SA"/>
        </w:rPr>
        <w:t xml:space="preserve"> process:</w:t>
      </w:r>
    </w:p>
    <w:p w14:paraId="1E4A978F" w14:textId="19740C6B" w:rsidR="006F491A" w:rsidRPr="001A49B5" w:rsidRDefault="001A49B5" w:rsidP="001A49B5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 w:rsidRPr="005E1502">
        <w:rPr>
          <w:rFonts w:cs="Arabic Transparent"/>
          <w:b/>
          <w:bCs/>
          <w:sz w:val="32"/>
          <w:szCs w:val="32"/>
          <w:lang w:eastAsia="ar-SA"/>
        </w:rPr>
        <w:drawing>
          <wp:inline distT="0" distB="0" distL="0" distR="0" wp14:anchorId="5C9565DB" wp14:editId="6A715919">
            <wp:extent cx="6400800" cy="1981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8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B14" w14:textId="0CE148CE" w:rsidR="006F491A" w:rsidRDefault="001A49B5" w:rsidP="006F491A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48C3977" wp14:editId="4A8E97A5">
            <wp:simplePos x="0" y="0"/>
            <wp:positionH relativeFrom="margin">
              <wp:posOffset>38100</wp:posOffset>
            </wp:positionH>
            <wp:positionV relativeFrom="paragraph">
              <wp:posOffset>424180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91A"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 xml:space="preserve">Result of Naïve </w:t>
      </w:r>
      <w:r w:rsidR="0085373B"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>Bias:</w:t>
      </w:r>
    </w:p>
    <w:p w14:paraId="3C00D2D5" w14:textId="4A674394" w:rsidR="006F491A" w:rsidRDefault="000D2F38" w:rsidP="000D2F38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>
        <w:rPr>
          <w:rFonts w:cs="Arabic Transparent"/>
          <w:b/>
          <w:bCs/>
          <w:color w:val="FF0000"/>
          <w:sz w:val="32"/>
          <w:szCs w:val="32"/>
          <w:lang w:eastAsia="ar-SA"/>
        </w:rPr>
        <w:lastRenderedPageBreak/>
        <w:t xml:space="preserve"> </w:t>
      </w:r>
    </w:p>
    <w:p w14:paraId="0D04FDBD" w14:textId="710A219C" w:rsidR="006F491A" w:rsidRPr="00A20C2E" w:rsidRDefault="00915687" w:rsidP="00A20C2E">
      <w:r w:rsidRPr="003246EA">
        <w:rPr>
          <w:highlight w:val="yellow"/>
        </w:rPr>
        <w:t>Accuracy with confusion matrix:</w:t>
      </w:r>
      <w:r w:rsidR="002B0E44" w:rsidRPr="0085373B">
        <w:rPr>
          <w:rFonts w:cs="Arabic Transparent"/>
          <w:b/>
          <w:bCs/>
          <w:color w:val="FF0000"/>
          <w:sz w:val="32"/>
          <w:szCs w:val="32"/>
          <w:lang w:eastAsia="ar-SA"/>
        </w:rPr>
        <w:drawing>
          <wp:anchor distT="0" distB="0" distL="114300" distR="114300" simplePos="0" relativeHeight="251668480" behindDoc="1" locked="0" layoutInCell="1" allowOverlap="1" wp14:anchorId="057B6192" wp14:editId="695ACFDD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6858000" cy="124396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8F278" w14:textId="46C5D599" w:rsidR="002B0E44" w:rsidRDefault="002B0E44" w:rsidP="006F491A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2EA03217" w14:textId="77777777" w:rsidR="002B0E44" w:rsidRDefault="002B0E44" w:rsidP="006F491A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028E8547" w14:textId="4ADE7A7B" w:rsidR="006F491A" w:rsidRDefault="00AA3D42" w:rsidP="00AA3D42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 w:rsidRPr="00E541C4">
        <w:rPr>
          <w:rFonts w:cs="Arabic Transparent"/>
          <w:b/>
          <w:bCs/>
          <w:sz w:val="32"/>
          <w:szCs w:val="32"/>
          <w:lang w:eastAsia="ar-SA"/>
        </w:rPr>
        <w:t>Decision Tree method:</w:t>
      </w:r>
    </w:p>
    <w:p w14:paraId="540DAB3B" w14:textId="258F8763" w:rsidR="00087A2C" w:rsidRDefault="000304C4" w:rsidP="00087A2C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 w:hint="cs"/>
          <w:sz w:val="28"/>
          <w:szCs w:val="28"/>
          <w:highlight w:val="yellow"/>
          <w:rtl/>
          <w:lang w:eastAsia="ar-SA"/>
        </w:rPr>
        <w:t>-</w:t>
      </w:r>
      <w:r w:rsidR="001B7C17" w:rsidRPr="00087A2C">
        <w:rPr>
          <w:rFonts w:cs="Arabic Transparent"/>
          <w:sz w:val="28"/>
          <w:szCs w:val="28"/>
          <w:highlight w:val="yellow"/>
          <w:lang w:eastAsia="ar-SA"/>
        </w:rPr>
        <w:t>Maximal depth</w:t>
      </w:r>
      <w:r w:rsidR="00087A2C" w:rsidRPr="00087A2C">
        <w:rPr>
          <w:rFonts w:cs="Arabic Transparent"/>
          <w:sz w:val="28"/>
          <w:szCs w:val="28"/>
          <w:highlight w:val="yellow"/>
          <w:lang w:eastAsia="ar-SA"/>
        </w:rPr>
        <w:t>: 10</w:t>
      </w:r>
      <w:r w:rsidR="00087A2C">
        <w:rPr>
          <w:rFonts w:cs="Arabic Transparent"/>
          <w:sz w:val="28"/>
          <w:szCs w:val="28"/>
          <w:highlight w:val="yellow"/>
          <w:lang w:eastAsia="ar-SA"/>
        </w:rPr>
        <w:t xml:space="preserve"> </w:t>
      </w:r>
      <w:r w:rsidR="00087A2C" w:rsidRPr="000304C4">
        <w:rPr>
          <w:rFonts w:cs="Arabic Transparent"/>
          <w:sz w:val="28"/>
          <w:szCs w:val="28"/>
          <w:lang w:eastAsia="ar-SA"/>
        </w:rPr>
        <w:t xml:space="preserve">that’s mean </w:t>
      </w:r>
      <w:r w:rsidR="00087A2C" w:rsidRPr="00087A2C">
        <w:rPr>
          <w:rFonts w:cs="Arabic Transparent"/>
          <w:sz w:val="28"/>
          <w:szCs w:val="28"/>
          <w:lang w:eastAsia="ar-SA"/>
        </w:rPr>
        <w:t>the</w:t>
      </w:r>
      <w:r w:rsidR="00087A2C">
        <w:rPr>
          <w:rFonts w:cs="Arabic Transparent"/>
          <w:sz w:val="28"/>
          <w:szCs w:val="28"/>
          <w:lang w:eastAsia="ar-SA"/>
        </w:rPr>
        <w:t xml:space="preserve"> max</w:t>
      </w:r>
      <w:r w:rsidR="00087A2C" w:rsidRPr="00087A2C">
        <w:rPr>
          <w:rFonts w:cs="Arabic Transparent"/>
          <w:sz w:val="28"/>
          <w:szCs w:val="28"/>
          <w:lang w:eastAsia="ar-SA"/>
        </w:rPr>
        <w:t xml:space="preserve"> number of edges from </w:t>
      </w:r>
      <w:r>
        <w:rPr>
          <w:rFonts w:cs="Arabic Transparent"/>
          <w:sz w:val="28"/>
          <w:szCs w:val="28"/>
          <w:lang w:eastAsia="ar-SA"/>
        </w:rPr>
        <w:t>far</w:t>
      </w:r>
      <w:r w:rsidR="00087A2C" w:rsidRPr="00087A2C">
        <w:rPr>
          <w:rFonts w:cs="Arabic Transparent"/>
          <w:sz w:val="28"/>
          <w:szCs w:val="28"/>
          <w:lang w:eastAsia="ar-SA"/>
        </w:rPr>
        <w:t xml:space="preserve"> node to the tree's root node</w:t>
      </w:r>
      <w:r>
        <w:rPr>
          <w:rFonts w:cs="Arabic Transparent"/>
          <w:sz w:val="28"/>
          <w:szCs w:val="28"/>
          <w:lang w:eastAsia="ar-SA"/>
        </w:rPr>
        <w:t>.</w:t>
      </w:r>
    </w:p>
    <w:p w14:paraId="514459A5" w14:textId="2182D49B" w:rsidR="000304C4" w:rsidRPr="00087A2C" w:rsidRDefault="000304C4" w:rsidP="00087A2C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 w:hint="cs"/>
          <w:sz w:val="28"/>
          <w:szCs w:val="28"/>
          <w:highlight w:val="yellow"/>
          <w:lang w:eastAsia="ar-SA"/>
        </w:rPr>
      </w:pPr>
      <w:r>
        <w:rPr>
          <w:rFonts w:cs="Arabic Transparent" w:hint="cs"/>
          <w:sz w:val="28"/>
          <w:szCs w:val="28"/>
          <w:highlight w:val="yellow"/>
          <w:rtl/>
          <w:lang w:eastAsia="ar-SA"/>
        </w:rPr>
        <w:t>-</w:t>
      </w:r>
      <w:r>
        <w:rPr>
          <w:rFonts w:cs="Arabic Transparent"/>
          <w:sz w:val="28"/>
          <w:szCs w:val="28"/>
          <w:highlight w:val="yellow"/>
          <w:lang w:eastAsia="ar-SA"/>
        </w:rPr>
        <w:t xml:space="preserve">apply </w:t>
      </w:r>
      <w:r w:rsidR="002758C4">
        <w:rPr>
          <w:rFonts w:cs="Arabic Transparent"/>
          <w:sz w:val="28"/>
          <w:szCs w:val="28"/>
          <w:highlight w:val="yellow"/>
          <w:lang w:eastAsia="ar-SA"/>
        </w:rPr>
        <w:t>pruning</w:t>
      </w:r>
      <w:r>
        <w:rPr>
          <w:rFonts w:cs="Arabic Transparent"/>
          <w:sz w:val="28"/>
          <w:szCs w:val="28"/>
          <w:highlight w:val="yellow"/>
          <w:lang w:eastAsia="ar-SA"/>
        </w:rPr>
        <w:t xml:space="preserve">: </w:t>
      </w:r>
      <w:r w:rsidR="00A62822">
        <w:rPr>
          <w:rFonts w:cs="Arabic Transparent"/>
          <w:sz w:val="28"/>
          <w:szCs w:val="28"/>
          <w:highlight w:val="yellow"/>
          <w:lang w:eastAsia="ar-SA"/>
        </w:rPr>
        <w:t>true</w:t>
      </w:r>
      <w:r w:rsidR="000D2F38">
        <w:rPr>
          <w:rFonts w:cs="Arabic Transparent"/>
          <w:sz w:val="28"/>
          <w:szCs w:val="28"/>
          <w:lang w:eastAsia="ar-SA"/>
        </w:rPr>
        <w:t>,</w:t>
      </w:r>
      <w:r>
        <w:rPr>
          <w:rFonts w:cs="Arabic Transparent"/>
          <w:sz w:val="28"/>
          <w:szCs w:val="28"/>
          <w:lang w:eastAsia="ar-SA"/>
        </w:rPr>
        <w:t xml:space="preserve"> that’s mean remove </w:t>
      </w:r>
      <w:r w:rsidR="002758C4">
        <w:rPr>
          <w:rFonts w:cs="Arabic Transparent"/>
          <w:sz w:val="28"/>
          <w:szCs w:val="28"/>
          <w:lang w:eastAsia="ar-SA"/>
        </w:rPr>
        <w:t>the</w:t>
      </w:r>
      <w:r>
        <w:rPr>
          <w:rFonts w:cs="Arabic Transparent"/>
          <w:sz w:val="28"/>
          <w:szCs w:val="28"/>
          <w:lang w:eastAsia="ar-SA"/>
        </w:rPr>
        <w:t xml:space="preserve"> weak branches that cause </w:t>
      </w:r>
      <w:r w:rsidR="002758C4">
        <w:rPr>
          <w:rFonts w:cs="Arabic Transparent"/>
          <w:sz w:val="28"/>
          <w:szCs w:val="28"/>
          <w:lang w:eastAsia="ar-SA"/>
        </w:rPr>
        <w:t>poor accuracy</w:t>
      </w:r>
    </w:p>
    <w:p w14:paraId="4C10227E" w14:textId="52D5B10C" w:rsidR="00E541C4" w:rsidRDefault="00E541C4" w:rsidP="00E541C4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rtl/>
          <w:lang w:eastAsia="ar-SA"/>
        </w:rPr>
      </w:pPr>
      <w:r w:rsidRPr="001102BF">
        <w:rPr>
          <w:rFonts w:cs="Arabic Transparent"/>
          <w:sz w:val="28"/>
          <w:szCs w:val="28"/>
          <w:highlight w:val="yellow"/>
          <w:lang w:eastAsia="ar-SA"/>
        </w:rPr>
        <w:t>-The data was split to 0.7 for training data and 0.3 for testing data.</w:t>
      </w:r>
    </w:p>
    <w:p w14:paraId="1BC73DA3" w14:textId="651344C3" w:rsidR="00141B40" w:rsidRDefault="00141B40" w:rsidP="00141B4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 xml:space="preserve">Screenshots </w:t>
      </w:r>
      <w:r w:rsidR="00901D9C">
        <w:rPr>
          <w:rFonts w:cs="Arabic Transparent"/>
          <w:sz w:val="28"/>
          <w:szCs w:val="28"/>
          <w:lang w:eastAsia="ar-SA"/>
        </w:rPr>
        <w:t>of</w:t>
      </w:r>
      <w:r>
        <w:rPr>
          <w:rFonts w:cs="Arabic Transparent"/>
          <w:sz w:val="28"/>
          <w:szCs w:val="28"/>
          <w:lang w:eastAsia="ar-SA"/>
        </w:rPr>
        <w:t xml:space="preserve"> process:</w:t>
      </w:r>
    </w:p>
    <w:p w14:paraId="337910FE" w14:textId="2B407EA1" w:rsidR="007D3635" w:rsidRDefault="007D3635" w:rsidP="00141B4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7D3635">
        <w:rPr>
          <w:rFonts w:cs="Arabic Transparent"/>
          <w:sz w:val="28"/>
          <w:szCs w:val="28"/>
          <w:lang w:eastAsia="ar-SA"/>
        </w:rPr>
        <w:drawing>
          <wp:inline distT="0" distB="0" distL="0" distR="0" wp14:anchorId="6446B96F" wp14:editId="0844B417">
            <wp:extent cx="6677957" cy="260068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EB42" w14:textId="5685D073" w:rsidR="00087A2C" w:rsidRDefault="00141B40" w:rsidP="00E541C4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41B40">
        <w:rPr>
          <w:rFonts w:cs="Arabic Transparent"/>
          <w:sz w:val="28"/>
          <w:szCs w:val="28"/>
          <w:lang w:eastAsia="ar-SA"/>
        </w:rPr>
        <w:lastRenderedPageBreak/>
        <w:drawing>
          <wp:inline distT="0" distB="0" distL="0" distR="0" wp14:anchorId="669AC11D" wp14:editId="708CD71C">
            <wp:extent cx="6858000" cy="2465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9864" w14:textId="56C61297" w:rsidR="00E541C4" w:rsidRDefault="00E541C4" w:rsidP="00E541C4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07C40CDE" w14:textId="77777777" w:rsidR="00267A76" w:rsidRPr="00E541C4" w:rsidRDefault="00267A76" w:rsidP="00E541C4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23E9DB8D" w14:textId="0526AB21" w:rsidR="003E1A5E" w:rsidRDefault="003E1A5E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 xml:space="preserve">Result </w:t>
      </w:r>
      <w:r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 xml:space="preserve">of </w:t>
      </w:r>
      <w:r>
        <w:rPr>
          <w:rFonts w:cs="Arabic Transparent"/>
          <w:b/>
          <w:bCs/>
          <w:color w:val="FF0000"/>
          <w:sz w:val="32"/>
          <w:szCs w:val="32"/>
          <w:lang w:eastAsia="ar-SA"/>
        </w:rPr>
        <w:t>Decision Tree</w:t>
      </w:r>
      <w:r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>:</w:t>
      </w:r>
    </w:p>
    <w:p w14:paraId="0063D081" w14:textId="77777777" w:rsidR="0042384D" w:rsidRDefault="0042384D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377FD506" w14:textId="28DB4E9E" w:rsidR="003E1A5E" w:rsidRDefault="003E1A5E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 w:rsidRPr="003E1A5E">
        <w:rPr>
          <w:rFonts w:cs="Arabic Transparent"/>
          <w:b/>
          <w:bCs/>
          <w:color w:val="FF0000"/>
          <w:sz w:val="32"/>
          <w:szCs w:val="32"/>
          <w:lang w:eastAsia="ar-SA"/>
        </w:rPr>
        <w:drawing>
          <wp:inline distT="0" distB="0" distL="0" distR="0" wp14:anchorId="20B56C5C" wp14:editId="05505893">
            <wp:extent cx="6858000" cy="3251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61E" w14:textId="77777777" w:rsidR="0042384D" w:rsidRDefault="0042384D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773A89A5" w14:textId="77777777" w:rsidR="0042384D" w:rsidRDefault="0042384D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1913B30B" w14:textId="7EC82E04" w:rsidR="0042384D" w:rsidRPr="0042384D" w:rsidRDefault="0042384D" w:rsidP="0042384D">
      <w:r w:rsidRPr="003246EA">
        <w:rPr>
          <w:highlight w:val="yellow"/>
        </w:rPr>
        <w:lastRenderedPageBreak/>
        <w:t>Accuracy with confusion matrix:</w:t>
      </w:r>
    </w:p>
    <w:p w14:paraId="292AFF74" w14:textId="1BBF685F" w:rsidR="003E1A5E" w:rsidRDefault="00EF492C" w:rsidP="003E1A5E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 w:rsidRPr="00EF492C">
        <w:rPr>
          <w:rFonts w:cs="Arabic Transparent"/>
          <w:b/>
          <w:bCs/>
          <w:color w:val="FF0000"/>
          <w:sz w:val="32"/>
          <w:szCs w:val="32"/>
          <w:lang w:eastAsia="ar-SA"/>
        </w:rPr>
        <w:drawing>
          <wp:anchor distT="0" distB="0" distL="114300" distR="114300" simplePos="0" relativeHeight="251669504" behindDoc="1" locked="0" layoutInCell="1" allowOverlap="1" wp14:anchorId="4E6DBC59" wp14:editId="01B7FF5E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685800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540" y="21267"/>
                <wp:lineTo x="2154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6F4B4" w14:textId="5BC2D5DC" w:rsidR="0051015D" w:rsidRDefault="00E37378" w:rsidP="00E3737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>
        <w:rPr>
          <w:rFonts w:cs="Arabic Transparent"/>
          <w:b/>
          <w:bCs/>
          <w:sz w:val="32"/>
          <w:szCs w:val="32"/>
          <w:lang w:eastAsia="ar-SA"/>
        </w:rPr>
        <w:t>Random Forest method:</w:t>
      </w:r>
    </w:p>
    <w:p w14:paraId="5C934A23" w14:textId="3C70CF71" w:rsidR="001B7C17" w:rsidRDefault="001B7C1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highlight w:val="yellow"/>
          <w:lang w:eastAsia="ar-SA"/>
        </w:rPr>
        <w:t>-</w:t>
      </w:r>
      <w:r w:rsidRPr="001B7C17">
        <w:rPr>
          <w:rFonts w:cs="Arabic Transparent"/>
          <w:sz w:val="28"/>
          <w:szCs w:val="28"/>
          <w:highlight w:val="yellow"/>
          <w:lang w:eastAsia="ar-SA"/>
        </w:rPr>
        <w:t>Number of trees</w:t>
      </w:r>
      <w:r>
        <w:rPr>
          <w:rFonts w:cs="Arabic Transparent"/>
          <w:sz w:val="28"/>
          <w:szCs w:val="28"/>
          <w:highlight w:val="yellow"/>
          <w:lang w:eastAsia="ar-SA"/>
        </w:rPr>
        <w:t xml:space="preserve">: 50, </w:t>
      </w:r>
      <w:r w:rsidRPr="001B7C17">
        <w:rPr>
          <w:rFonts w:cs="Arabic Transparent"/>
          <w:sz w:val="28"/>
          <w:szCs w:val="28"/>
          <w:lang w:eastAsia="ar-SA"/>
        </w:rPr>
        <w:t>that’s mean number of models (decision tress) that created from that same dataset, then select tree that has the more accuracy.</w:t>
      </w:r>
    </w:p>
    <w:p w14:paraId="0D897D5A" w14:textId="77777777" w:rsidR="001B7C17" w:rsidRDefault="001B7C1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 w:hint="cs"/>
          <w:sz w:val="28"/>
          <w:szCs w:val="28"/>
          <w:highlight w:val="yellow"/>
          <w:rtl/>
          <w:lang w:eastAsia="ar-SA"/>
        </w:rPr>
        <w:t>-</w:t>
      </w:r>
      <w:r w:rsidRPr="00087A2C">
        <w:rPr>
          <w:rFonts w:cs="Arabic Transparent"/>
          <w:sz w:val="28"/>
          <w:szCs w:val="28"/>
          <w:highlight w:val="yellow"/>
          <w:lang w:eastAsia="ar-SA"/>
        </w:rPr>
        <w:t>Maximal depth: 10</w:t>
      </w:r>
      <w:r>
        <w:rPr>
          <w:rFonts w:cs="Arabic Transparent"/>
          <w:sz w:val="28"/>
          <w:szCs w:val="28"/>
          <w:highlight w:val="yellow"/>
          <w:lang w:eastAsia="ar-SA"/>
        </w:rPr>
        <w:t xml:space="preserve"> </w:t>
      </w:r>
      <w:r w:rsidRPr="000304C4">
        <w:rPr>
          <w:rFonts w:cs="Arabic Transparent"/>
          <w:sz w:val="28"/>
          <w:szCs w:val="28"/>
          <w:lang w:eastAsia="ar-SA"/>
        </w:rPr>
        <w:t xml:space="preserve">that’s mean </w:t>
      </w:r>
      <w:r w:rsidRPr="00087A2C">
        <w:rPr>
          <w:rFonts w:cs="Arabic Transparent"/>
          <w:sz w:val="28"/>
          <w:szCs w:val="28"/>
          <w:lang w:eastAsia="ar-SA"/>
        </w:rPr>
        <w:t>the</w:t>
      </w:r>
      <w:r>
        <w:rPr>
          <w:rFonts w:cs="Arabic Transparent"/>
          <w:sz w:val="28"/>
          <w:szCs w:val="28"/>
          <w:lang w:eastAsia="ar-SA"/>
        </w:rPr>
        <w:t xml:space="preserve"> max</w:t>
      </w:r>
      <w:r w:rsidRPr="00087A2C">
        <w:rPr>
          <w:rFonts w:cs="Arabic Transparent"/>
          <w:sz w:val="28"/>
          <w:szCs w:val="28"/>
          <w:lang w:eastAsia="ar-SA"/>
        </w:rPr>
        <w:t xml:space="preserve"> number of edges from </w:t>
      </w:r>
      <w:r>
        <w:rPr>
          <w:rFonts w:cs="Arabic Transparent"/>
          <w:sz w:val="28"/>
          <w:szCs w:val="28"/>
          <w:lang w:eastAsia="ar-SA"/>
        </w:rPr>
        <w:t>far</w:t>
      </w:r>
      <w:r w:rsidRPr="00087A2C">
        <w:rPr>
          <w:rFonts w:cs="Arabic Transparent"/>
          <w:sz w:val="28"/>
          <w:szCs w:val="28"/>
          <w:lang w:eastAsia="ar-SA"/>
        </w:rPr>
        <w:t xml:space="preserve"> node to the tree's root node</w:t>
      </w:r>
      <w:r>
        <w:rPr>
          <w:rFonts w:cs="Arabic Transparent"/>
          <w:sz w:val="28"/>
          <w:szCs w:val="28"/>
          <w:lang w:eastAsia="ar-SA"/>
        </w:rPr>
        <w:t>.</w:t>
      </w:r>
    </w:p>
    <w:p w14:paraId="3CD41C68" w14:textId="2ED6F106" w:rsidR="001B7C17" w:rsidRDefault="001B7C1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highlight w:val="yellow"/>
          <w:lang w:eastAsia="ar-SA"/>
        </w:rPr>
        <w:t xml:space="preserve">apply pruning: </w:t>
      </w:r>
      <w:proofErr w:type="gramStart"/>
      <w:r>
        <w:rPr>
          <w:rFonts w:cs="Arabic Transparent"/>
          <w:sz w:val="28"/>
          <w:szCs w:val="28"/>
          <w:highlight w:val="yellow"/>
          <w:lang w:eastAsia="ar-SA"/>
        </w:rPr>
        <w:t>true</w:t>
      </w:r>
      <w:r>
        <w:rPr>
          <w:rFonts w:cs="Arabic Transparent" w:hint="cs"/>
          <w:sz w:val="28"/>
          <w:szCs w:val="28"/>
          <w:highlight w:val="yellow"/>
          <w:rtl/>
          <w:lang w:eastAsia="ar-SA"/>
        </w:rPr>
        <w:t xml:space="preserve"> </w:t>
      </w:r>
      <w:r>
        <w:rPr>
          <w:rFonts w:cs="Arabic Transparent"/>
          <w:sz w:val="28"/>
          <w:szCs w:val="28"/>
          <w:highlight w:val="yellow"/>
          <w:lang w:eastAsia="ar-SA"/>
        </w:rPr>
        <w:t>,</w:t>
      </w:r>
      <w:proofErr w:type="gramEnd"/>
      <w:r>
        <w:rPr>
          <w:rFonts w:cs="Arabic Transparent"/>
          <w:sz w:val="28"/>
          <w:szCs w:val="28"/>
          <w:lang w:eastAsia="ar-SA"/>
        </w:rPr>
        <w:t xml:space="preserve"> that’s mean remove the weak branches that cause poor accuracy</w:t>
      </w:r>
      <w:r w:rsidR="00956FB4">
        <w:rPr>
          <w:rFonts w:cs="Arabic Transparent"/>
          <w:sz w:val="28"/>
          <w:szCs w:val="28"/>
          <w:lang w:eastAsia="ar-SA"/>
        </w:rPr>
        <w:t>.</w:t>
      </w:r>
    </w:p>
    <w:p w14:paraId="06E9302D" w14:textId="532EE424" w:rsidR="00956FB4" w:rsidRPr="00087A2C" w:rsidRDefault="00956FB4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 w:hint="cs"/>
          <w:sz w:val="28"/>
          <w:szCs w:val="28"/>
          <w:highlight w:val="yellow"/>
          <w:lang w:eastAsia="ar-SA"/>
        </w:rPr>
      </w:pPr>
      <w:r w:rsidRPr="00956FB4">
        <w:rPr>
          <w:rFonts w:cs="Arabic Transparent"/>
          <w:sz w:val="28"/>
          <w:szCs w:val="28"/>
          <w:highlight w:val="yellow"/>
          <w:lang w:eastAsia="ar-SA"/>
        </w:rPr>
        <w:t>Apply pre-pruning:</w:t>
      </w:r>
      <w:r>
        <w:rPr>
          <w:rFonts w:cs="Arabic Transparent"/>
          <w:sz w:val="28"/>
          <w:szCs w:val="28"/>
          <w:lang w:eastAsia="ar-SA"/>
        </w:rPr>
        <w:t xml:space="preserve"> </w:t>
      </w:r>
      <w:r w:rsidRPr="00956FB4">
        <w:rPr>
          <w:rFonts w:cs="Arabic Transparent"/>
          <w:sz w:val="28"/>
          <w:szCs w:val="28"/>
          <w:lang w:eastAsia="ar-SA"/>
        </w:rPr>
        <w:t>do not split a node if this would result in the goodness measure falling below a threshold</w:t>
      </w:r>
    </w:p>
    <w:p w14:paraId="30528B23" w14:textId="6B174A1E" w:rsidR="001B7C17" w:rsidRDefault="001B7C1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1102BF">
        <w:rPr>
          <w:rFonts w:cs="Arabic Transparent"/>
          <w:sz w:val="28"/>
          <w:szCs w:val="28"/>
          <w:highlight w:val="yellow"/>
          <w:lang w:eastAsia="ar-SA"/>
        </w:rPr>
        <w:t>-The data was split to 0.7 for training data and 0.3 for testing data.</w:t>
      </w:r>
    </w:p>
    <w:p w14:paraId="77835004" w14:textId="77777777" w:rsidR="002F2C37" w:rsidRDefault="002F2C3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rtl/>
          <w:lang w:eastAsia="ar-SA"/>
        </w:rPr>
      </w:pPr>
    </w:p>
    <w:p w14:paraId="51446676" w14:textId="4F6986F6" w:rsidR="00627AA0" w:rsidRDefault="00627AA0" w:rsidP="00627AA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 xml:space="preserve">Screenshots </w:t>
      </w:r>
      <w:r w:rsidR="00901D9C">
        <w:rPr>
          <w:rFonts w:cs="Arabic Transparent"/>
          <w:sz w:val="28"/>
          <w:szCs w:val="28"/>
          <w:lang w:eastAsia="ar-SA"/>
        </w:rPr>
        <w:t>of</w:t>
      </w:r>
      <w:r>
        <w:rPr>
          <w:rFonts w:cs="Arabic Transparent"/>
          <w:sz w:val="28"/>
          <w:szCs w:val="28"/>
          <w:lang w:eastAsia="ar-SA"/>
        </w:rPr>
        <w:t xml:space="preserve"> process:</w:t>
      </w:r>
    </w:p>
    <w:p w14:paraId="1E6B75C5" w14:textId="07D35CD4" w:rsidR="003F2774" w:rsidRDefault="003F2774" w:rsidP="00627AA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3F2774">
        <w:rPr>
          <w:rFonts w:cs="Arabic Transparent"/>
          <w:sz w:val="28"/>
          <w:szCs w:val="28"/>
          <w:lang w:eastAsia="ar-SA"/>
        </w:rPr>
        <w:drawing>
          <wp:inline distT="0" distB="0" distL="0" distR="0" wp14:anchorId="4F998427" wp14:editId="4F6F9C7E">
            <wp:extent cx="6487430" cy="172426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D654" w14:textId="65D73FE3" w:rsidR="003F2774" w:rsidRDefault="003F2774" w:rsidP="00627AA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</w:p>
    <w:p w14:paraId="0DBACC79" w14:textId="5242EBBD" w:rsidR="003F2774" w:rsidRDefault="003F2774" w:rsidP="00627AA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</w:p>
    <w:p w14:paraId="6C5A8AD3" w14:textId="38D22330" w:rsidR="003F2774" w:rsidRDefault="00590622" w:rsidP="00627AA0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590622">
        <w:rPr>
          <w:rFonts w:cs="Arabic Transparent"/>
          <w:sz w:val="28"/>
          <w:szCs w:val="28"/>
          <w:lang w:eastAsia="ar-SA"/>
        </w:rPr>
        <w:lastRenderedPageBreak/>
        <w:drawing>
          <wp:inline distT="0" distB="0" distL="0" distR="0" wp14:anchorId="709CB610" wp14:editId="6CB6C468">
            <wp:extent cx="6858000" cy="15043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F18D" w14:textId="65D59EF9" w:rsidR="001B7C17" w:rsidRDefault="002F2C3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F40A3A0" wp14:editId="44E2085C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D0935" w14:textId="44D8607D" w:rsidR="001B7C17" w:rsidRPr="001B7C17" w:rsidRDefault="001B7C17" w:rsidP="001B7C17">
      <w:pPr>
        <w:pStyle w:val="NormalWeb"/>
        <w:shd w:val="clear" w:color="auto" w:fill="FFFFFF"/>
        <w:spacing w:before="158" w:beforeAutospacing="0" w:after="158" w:afterAutospacing="0" w:line="360" w:lineRule="auto"/>
        <w:ind w:left="360"/>
        <w:jc w:val="both"/>
        <w:textAlignment w:val="baseline"/>
        <w:rPr>
          <w:rFonts w:cs="Arabic Transparent"/>
          <w:sz w:val="28"/>
          <w:szCs w:val="28"/>
          <w:highlight w:val="yellow"/>
          <w:lang w:eastAsia="ar-SA"/>
        </w:rPr>
      </w:pPr>
    </w:p>
    <w:p w14:paraId="2553456F" w14:textId="77777777" w:rsidR="00F9119F" w:rsidRDefault="00F9119F" w:rsidP="00F9119F">
      <w:r w:rsidRPr="003246EA">
        <w:rPr>
          <w:highlight w:val="yellow"/>
        </w:rPr>
        <w:t>Accuracy with confusion matrix:</w:t>
      </w:r>
    </w:p>
    <w:p w14:paraId="3DC0B7AD" w14:textId="77777777" w:rsidR="00F9119F" w:rsidRDefault="00F9119F" w:rsidP="00733BED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530586AB" w14:textId="2EC7B03C" w:rsidR="00A76E34" w:rsidRDefault="00791ED6" w:rsidP="00733BED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 w:rsidRPr="00791ED6">
        <w:rPr>
          <w:rFonts w:cs="Arabic Transparent"/>
          <w:b/>
          <w:bCs/>
          <w:sz w:val="32"/>
          <w:szCs w:val="32"/>
          <w:lang w:eastAsia="ar-SA"/>
        </w:rPr>
        <w:drawing>
          <wp:inline distT="0" distB="0" distL="0" distR="0" wp14:anchorId="66FE4B8D" wp14:editId="796B96AF">
            <wp:extent cx="6858000" cy="1662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292" w14:textId="3E4C8A40" w:rsidR="00A76E34" w:rsidRDefault="00A76E34">
      <w:pPr>
        <w:rPr>
          <w:rFonts w:ascii="Times New Roman" w:eastAsia="Times New Roman" w:hAnsi="Times New Roman" w:cs="Arabic Transparent"/>
          <w:b/>
          <w:bCs/>
          <w:sz w:val="32"/>
          <w:szCs w:val="32"/>
          <w:lang w:eastAsia="ar-SA"/>
        </w:rPr>
      </w:pPr>
    </w:p>
    <w:p w14:paraId="14266775" w14:textId="77777777" w:rsidR="00B17252" w:rsidRDefault="00901D9C" w:rsidP="00B17252">
      <w:pPr>
        <w:pStyle w:val="NormalWeb"/>
        <w:numPr>
          <w:ilvl w:val="0"/>
          <w:numId w:val="1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 w:rsidRPr="00901D9C">
        <w:rPr>
          <w:rFonts w:cs="Arabic Transparent"/>
          <w:b/>
          <w:bCs/>
          <w:sz w:val="32"/>
          <w:szCs w:val="32"/>
          <w:lang w:eastAsia="ar-SA"/>
        </w:rPr>
        <w:t>Rule Based classifier</w:t>
      </w:r>
      <w:r>
        <w:rPr>
          <w:rFonts w:cs="Arabic Transparent"/>
          <w:b/>
          <w:bCs/>
          <w:sz w:val="32"/>
          <w:szCs w:val="32"/>
          <w:lang w:eastAsia="ar-SA"/>
        </w:rPr>
        <w:t>:</w:t>
      </w:r>
    </w:p>
    <w:p w14:paraId="13B76F73" w14:textId="37D8D314" w:rsidR="00B17252" w:rsidRPr="00B17252" w:rsidRDefault="00B17252" w:rsidP="00B17252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rtl/>
          <w:lang w:eastAsia="ar-SA"/>
        </w:rPr>
      </w:pPr>
      <w:r w:rsidRPr="00B17252">
        <w:rPr>
          <w:rFonts w:cs="Arabic Transparent"/>
          <w:sz w:val="28"/>
          <w:szCs w:val="28"/>
          <w:highlight w:val="yellow"/>
          <w:lang w:eastAsia="ar-SA"/>
        </w:rPr>
        <w:t>-The data was split to 0.7 for training data and 0.3 for testing data.</w:t>
      </w:r>
    </w:p>
    <w:p w14:paraId="3E50D1D4" w14:textId="5E8DE5E7" w:rsidR="00B17252" w:rsidRDefault="002F2C37" w:rsidP="00B17252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 w:rsidRPr="002F2C37">
        <w:rPr>
          <w:rFonts w:cs="Arabic Transparent"/>
          <w:b/>
          <w:bCs/>
          <w:sz w:val="32"/>
          <w:szCs w:val="32"/>
          <w:lang w:eastAsia="ar-SA"/>
        </w:rPr>
        <w:drawing>
          <wp:anchor distT="0" distB="0" distL="114300" distR="114300" simplePos="0" relativeHeight="251672576" behindDoc="1" locked="0" layoutInCell="1" allowOverlap="1" wp14:anchorId="3C57C8DF" wp14:editId="09121165">
            <wp:simplePos x="0" y="0"/>
            <wp:positionH relativeFrom="margin">
              <wp:align>right</wp:align>
            </wp:positionH>
            <wp:positionV relativeFrom="paragraph">
              <wp:posOffset>2159000</wp:posOffset>
            </wp:positionV>
            <wp:extent cx="6858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40" y="21384"/>
                <wp:lineTo x="2154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252">
        <w:rPr>
          <w:rFonts w:cs="Arabic Transparent"/>
          <w:b/>
          <w:bCs/>
          <w:sz w:val="32"/>
          <w:szCs w:val="32"/>
          <w:lang w:eastAsia="ar-SA"/>
        </w:rPr>
        <w:drawing>
          <wp:anchor distT="0" distB="0" distL="114300" distR="114300" simplePos="0" relativeHeight="251661312" behindDoc="1" locked="0" layoutInCell="1" allowOverlap="1" wp14:anchorId="52D90B61" wp14:editId="28E44B22">
            <wp:simplePos x="0" y="0"/>
            <wp:positionH relativeFrom="column">
              <wp:posOffset>457200</wp:posOffset>
            </wp:positionH>
            <wp:positionV relativeFrom="page">
              <wp:posOffset>1952625</wp:posOffset>
            </wp:positionV>
            <wp:extent cx="6325235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7252">
        <w:rPr>
          <w:rFonts w:cs="Arabic Transparent"/>
          <w:sz w:val="28"/>
          <w:szCs w:val="28"/>
          <w:lang w:eastAsia="ar-SA"/>
        </w:rPr>
        <w:t>Screenshots of process:</w:t>
      </w:r>
    </w:p>
    <w:p w14:paraId="556FC50D" w14:textId="2155B96F" w:rsidR="002F2C37" w:rsidRDefault="002F2C37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70B7A89E" w14:textId="50CCB8AC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58D58150" w14:textId="11CECA4F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4533EFEC" w14:textId="7488058D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2149E3BE" w14:textId="2AB2AAB2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234B2AC2" w14:textId="15B421E1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3A848091" w14:textId="77777777" w:rsidR="00801CA8" w:rsidRDefault="00801CA8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5E075C5D" w14:textId="20EDD6BE" w:rsidR="00EF2E0A" w:rsidRPr="00EF2E0A" w:rsidRDefault="00EF2E0A" w:rsidP="00543421">
      <w:pPr>
        <w:pStyle w:val="NormalWeb"/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  <w:r w:rsidRPr="006F491A">
        <w:rPr>
          <w:rFonts w:cs="Arabic Transparent"/>
          <w:b/>
          <w:bCs/>
          <w:color w:val="FF0000"/>
          <w:sz w:val="32"/>
          <w:szCs w:val="32"/>
          <w:lang w:eastAsia="ar-SA"/>
        </w:rPr>
        <w:t xml:space="preserve">Result of </w:t>
      </w:r>
      <w:r w:rsidRPr="00EF2E0A">
        <w:rPr>
          <w:rFonts w:cs="Arabic Transparent"/>
          <w:b/>
          <w:bCs/>
          <w:color w:val="FF0000"/>
          <w:sz w:val="32"/>
          <w:szCs w:val="32"/>
          <w:lang w:eastAsia="ar-SA"/>
        </w:rPr>
        <w:t>Rule Based Classifier</w:t>
      </w:r>
    </w:p>
    <w:p w14:paraId="011118E5" w14:textId="1C35722D" w:rsidR="00EF2E0A" w:rsidRDefault="00EF2E0A" w:rsidP="00EF2E0A">
      <w:pPr>
        <w:pStyle w:val="NormalWeb"/>
        <w:shd w:val="clear" w:color="auto" w:fill="FFFFFF"/>
        <w:spacing w:before="158" w:beforeAutospacing="0" w:after="158" w:afterAutospacing="0" w:line="360" w:lineRule="auto"/>
        <w:ind w:left="720"/>
        <w:jc w:val="both"/>
        <w:textAlignment w:val="baseline"/>
        <w:rPr>
          <w:rFonts w:cs="Arabic Transparent"/>
          <w:b/>
          <w:bCs/>
          <w:color w:val="FF0000"/>
          <w:sz w:val="32"/>
          <w:szCs w:val="32"/>
          <w:lang w:eastAsia="ar-SA"/>
        </w:rPr>
      </w:pPr>
    </w:p>
    <w:p w14:paraId="33221A25" w14:textId="4F6F04E7" w:rsidR="00B17252" w:rsidRDefault="00B17252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7D899E08" w14:textId="00B9547B" w:rsidR="00B17252" w:rsidRDefault="000E7AC6">
      <w:pPr>
        <w:rPr>
          <w:rFonts w:ascii="Times New Roman" w:eastAsia="Times New Roman" w:hAnsi="Times New Roman" w:cs="Arabic Transparent"/>
          <w:b/>
          <w:bCs/>
          <w:sz w:val="32"/>
          <w:szCs w:val="32"/>
          <w:lang w:eastAsia="ar-SA"/>
        </w:rPr>
      </w:pPr>
      <w:r w:rsidRPr="00B17252">
        <w:rPr>
          <w:rFonts w:cs="Arabic Transparent"/>
          <w:b/>
          <w:bCs/>
          <w:sz w:val="32"/>
          <w:szCs w:val="32"/>
          <w:lang w:eastAsia="ar-SA"/>
        </w:rPr>
        <w:drawing>
          <wp:anchor distT="0" distB="0" distL="114300" distR="114300" simplePos="0" relativeHeight="251670528" behindDoc="1" locked="0" layoutInCell="1" allowOverlap="1" wp14:anchorId="7F93DA61" wp14:editId="33FC591A">
            <wp:simplePos x="0" y="0"/>
            <wp:positionH relativeFrom="margin">
              <wp:posOffset>85725</wp:posOffset>
            </wp:positionH>
            <wp:positionV relativeFrom="page">
              <wp:posOffset>6800850</wp:posOffset>
            </wp:positionV>
            <wp:extent cx="6381750" cy="13544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CA8">
        <w:rPr>
          <w:noProof/>
        </w:rPr>
        <w:drawing>
          <wp:anchor distT="0" distB="0" distL="114300" distR="114300" simplePos="0" relativeHeight="251662336" behindDoc="0" locked="0" layoutInCell="1" allowOverlap="1" wp14:anchorId="6A02644E" wp14:editId="098A7FCE">
            <wp:simplePos x="0" y="0"/>
            <wp:positionH relativeFrom="page">
              <wp:posOffset>638175</wp:posOffset>
            </wp:positionH>
            <wp:positionV relativeFrom="paragraph">
              <wp:posOffset>1905</wp:posOffset>
            </wp:positionV>
            <wp:extent cx="6858000" cy="3541395"/>
            <wp:effectExtent l="0" t="0" r="0" b="1905"/>
            <wp:wrapThrough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ADE6BE" w14:textId="0BC8770B" w:rsidR="00DA6B05" w:rsidRPr="006664FB" w:rsidRDefault="00DA6B05" w:rsidP="006664FB">
      <w:r w:rsidRPr="003246EA">
        <w:rPr>
          <w:highlight w:val="yellow"/>
        </w:rPr>
        <w:t>Accuracy with confusion matrix:</w:t>
      </w:r>
    </w:p>
    <w:p w14:paraId="0E2ACF6F" w14:textId="751D5100" w:rsidR="003E5BAB" w:rsidRDefault="003E5BAB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7E78C8C2" w14:textId="77777777" w:rsidR="003E5BAB" w:rsidRDefault="003E5BAB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p w14:paraId="665F5090" w14:textId="77777777" w:rsidR="003E5BAB" w:rsidRDefault="003E5BAB" w:rsidP="00901D9C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</w:p>
    <w:tbl>
      <w:tblPr>
        <w:tblStyle w:val="TableGrid"/>
        <w:tblpPr w:leftFromText="180" w:rightFromText="180" w:horzAnchor="margin" w:tblpXSpec="center" w:tblpY="1440"/>
        <w:tblW w:w="9742" w:type="dxa"/>
        <w:tblLook w:val="04A0" w:firstRow="1" w:lastRow="0" w:firstColumn="1" w:lastColumn="0" w:noHBand="0" w:noVBand="1"/>
      </w:tblPr>
      <w:tblGrid>
        <w:gridCol w:w="2065"/>
        <w:gridCol w:w="1817"/>
        <w:gridCol w:w="1460"/>
        <w:gridCol w:w="1465"/>
        <w:gridCol w:w="1467"/>
        <w:gridCol w:w="1468"/>
      </w:tblGrid>
      <w:tr w:rsidR="006E0869" w14:paraId="533F28D7" w14:textId="77777777" w:rsidTr="00FF7A87">
        <w:trPr>
          <w:trHeight w:val="1018"/>
        </w:trPr>
        <w:tc>
          <w:tcPr>
            <w:tcW w:w="2065" w:type="dxa"/>
            <w:shd w:val="clear" w:color="auto" w:fill="44F9FF" w:themeFill="accent2" w:themeFillTint="99"/>
          </w:tcPr>
          <w:p w14:paraId="048948ED" w14:textId="45BE193C" w:rsidR="006E0869" w:rsidRPr="00750CEF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 w:rsidRPr="00750CEF"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lastRenderedPageBreak/>
              <w:t>Classification method</w:t>
            </w:r>
          </w:p>
        </w:tc>
        <w:tc>
          <w:tcPr>
            <w:tcW w:w="1817" w:type="dxa"/>
            <w:shd w:val="clear" w:color="auto" w:fill="44F9FF" w:themeFill="accent2" w:themeFillTint="99"/>
          </w:tcPr>
          <w:p w14:paraId="21BF4DBE" w14:textId="7379E388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KNN</w:t>
            </w:r>
          </w:p>
        </w:tc>
        <w:tc>
          <w:tcPr>
            <w:tcW w:w="1460" w:type="dxa"/>
            <w:shd w:val="clear" w:color="auto" w:fill="44F9FF" w:themeFill="accent2" w:themeFillTint="99"/>
          </w:tcPr>
          <w:p w14:paraId="43163ADB" w14:textId="74FB7A63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 w:rsidRPr="00FB6A9D"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Naïve Bias</w:t>
            </w:r>
          </w:p>
        </w:tc>
        <w:tc>
          <w:tcPr>
            <w:tcW w:w="1465" w:type="dxa"/>
            <w:shd w:val="clear" w:color="auto" w:fill="44F9FF" w:themeFill="accent2" w:themeFillTint="99"/>
          </w:tcPr>
          <w:p w14:paraId="46DCAC50" w14:textId="7DE4A9CD" w:rsidR="006E0869" w:rsidRPr="00DA082F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 w:rsidRPr="00DA082F"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Decision Tree</w:t>
            </w:r>
          </w:p>
        </w:tc>
        <w:tc>
          <w:tcPr>
            <w:tcW w:w="1467" w:type="dxa"/>
            <w:shd w:val="clear" w:color="auto" w:fill="44F9FF" w:themeFill="accent2" w:themeFillTint="99"/>
          </w:tcPr>
          <w:p w14:paraId="1ACB6137" w14:textId="30CAE93F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Random Forest</w:t>
            </w:r>
          </w:p>
        </w:tc>
        <w:tc>
          <w:tcPr>
            <w:tcW w:w="1468" w:type="dxa"/>
            <w:shd w:val="clear" w:color="auto" w:fill="44F9FF" w:themeFill="accent2" w:themeFillTint="99"/>
          </w:tcPr>
          <w:p w14:paraId="075D40E4" w14:textId="59C062A9" w:rsidR="006E0869" w:rsidRDefault="00901D9C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 w:rsidRPr="00901D9C"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Rule Based classifier</w:t>
            </w:r>
          </w:p>
        </w:tc>
      </w:tr>
      <w:tr w:rsidR="006E0869" w14:paraId="37F87ED7" w14:textId="77777777" w:rsidTr="00FF7A87">
        <w:trPr>
          <w:trHeight w:val="512"/>
        </w:trPr>
        <w:tc>
          <w:tcPr>
            <w:tcW w:w="2065" w:type="dxa"/>
            <w:shd w:val="clear" w:color="auto" w:fill="CFD7E2" w:themeFill="accent3" w:themeFillShade="E6"/>
          </w:tcPr>
          <w:p w14:paraId="390E9DC4" w14:textId="10EEF10F" w:rsidR="006E0869" w:rsidRPr="00FB6A9D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lang w:eastAsia="ar-SA"/>
              </w:rPr>
            </w:pPr>
            <w:r w:rsidRPr="00FB6A9D">
              <w:rPr>
                <w:rFonts w:cs="Arabic Transparent"/>
                <w:b/>
                <w:bCs/>
                <w:lang w:eastAsia="ar-SA"/>
              </w:rPr>
              <w:t>Accuracy</w:t>
            </w:r>
          </w:p>
        </w:tc>
        <w:tc>
          <w:tcPr>
            <w:tcW w:w="1817" w:type="dxa"/>
            <w:shd w:val="clear" w:color="auto" w:fill="CFD7E2" w:themeFill="accent3" w:themeFillShade="E6"/>
          </w:tcPr>
          <w:p w14:paraId="00C743FF" w14:textId="751F3F2B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67.25%</w:t>
            </w:r>
          </w:p>
        </w:tc>
        <w:tc>
          <w:tcPr>
            <w:tcW w:w="1460" w:type="dxa"/>
            <w:shd w:val="clear" w:color="auto" w:fill="CFD7E2" w:themeFill="accent3" w:themeFillShade="E6"/>
          </w:tcPr>
          <w:p w14:paraId="77882E4D" w14:textId="2739F2AB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83.55%</w:t>
            </w:r>
          </w:p>
        </w:tc>
        <w:tc>
          <w:tcPr>
            <w:tcW w:w="1465" w:type="dxa"/>
            <w:shd w:val="clear" w:color="auto" w:fill="CFD7E2" w:themeFill="accent3" w:themeFillShade="E6"/>
          </w:tcPr>
          <w:p w14:paraId="3E6547AB" w14:textId="5430AAC4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88.36%</w:t>
            </w:r>
          </w:p>
        </w:tc>
        <w:tc>
          <w:tcPr>
            <w:tcW w:w="1467" w:type="dxa"/>
            <w:shd w:val="clear" w:color="auto" w:fill="CFD7E2" w:themeFill="accent3" w:themeFillShade="E6"/>
          </w:tcPr>
          <w:p w14:paraId="4E7B4EB3" w14:textId="3B8B2E06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88.32%</w:t>
            </w:r>
          </w:p>
        </w:tc>
        <w:tc>
          <w:tcPr>
            <w:tcW w:w="1468" w:type="dxa"/>
            <w:shd w:val="clear" w:color="auto" w:fill="CFD7E2" w:themeFill="accent3" w:themeFillShade="E6"/>
          </w:tcPr>
          <w:p w14:paraId="6B871239" w14:textId="37D7A4A2" w:rsidR="006E0869" w:rsidRDefault="006E0869" w:rsidP="00FF7A87">
            <w:pPr>
              <w:pStyle w:val="NormalWeb"/>
              <w:spacing w:before="158" w:after="158" w:line="360" w:lineRule="auto"/>
              <w:jc w:val="center"/>
              <w:textAlignment w:val="baseline"/>
              <w:rPr>
                <w:rFonts w:cs="Arabic Transparent" w:hint="cs"/>
                <w:b/>
                <w:bCs/>
                <w:sz w:val="32"/>
                <w:szCs w:val="32"/>
                <w:lang w:eastAsia="ar-SA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eastAsia="ar-SA"/>
              </w:rPr>
              <w:t>82.40%</w:t>
            </w:r>
          </w:p>
        </w:tc>
      </w:tr>
    </w:tbl>
    <w:p w14:paraId="220304A7" w14:textId="5AF30030" w:rsidR="00901D9C" w:rsidRPr="00901D9C" w:rsidRDefault="00901D9C" w:rsidP="00EF2E0A">
      <w:pPr>
        <w:pStyle w:val="NormalWeb"/>
        <w:shd w:val="clear" w:color="auto" w:fill="FFFFFF"/>
        <w:spacing w:before="158" w:after="158" w:line="360" w:lineRule="auto"/>
        <w:jc w:val="both"/>
        <w:textAlignment w:val="baseline"/>
        <w:rPr>
          <w:rFonts w:cs="Arabic Transparent" w:hint="cs"/>
          <w:b/>
          <w:bCs/>
          <w:sz w:val="32"/>
          <w:szCs w:val="32"/>
          <w:rtl/>
          <w:lang w:eastAsia="ar-SA"/>
        </w:rPr>
      </w:pPr>
    </w:p>
    <w:sectPr w:rsidR="00901D9C" w:rsidRPr="00901D9C" w:rsidSect="00A24793">
      <w:footerReference w:type="even" r:id="rId25"/>
      <w:footerReference w:type="default" r:id="rId26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02C3" w14:textId="77777777" w:rsidR="0073000E" w:rsidRDefault="0073000E" w:rsidP="001205A1">
      <w:r>
        <w:separator/>
      </w:r>
    </w:p>
  </w:endnote>
  <w:endnote w:type="continuationSeparator" w:id="0">
    <w:p w14:paraId="0DFB1076" w14:textId="77777777" w:rsidR="0073000E" w:rsidRDefault="0073000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58143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C94E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9ABF5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FFB437E" w14:textId="77777777" w:rsidTr="005F4F46">
      <w:tc>
        <w:tcPr>
          <w:tcW w:w="5395" w:type="dxa"/>
        </w:tcPr>
        <w:p w14:paraId="05AA3B1B" w14:textId="1CE67CEF" w:rsidR="001205A1" w:rsidRPr="001205A1" w:rsidRDefault="00D5137F" w:rsidP="00C66528">
          <w:pPr>
            <w:pStyle w:val="Footer"/>
          </w:pPr>
          <w:r>
            <w:rPr>
              <w:color w:val="7F7F7F" w:themeColor="text1" w:themeTint="80"/>
            </w:rPr>
            <w:t>Classification methods</w:t>
          </w:r>
        </w:p>
      </w:tc>
      <w:tc>
        <w:tcPr>
          <w:tcW w:w="5395" w:type="dxa"/>
        </w:tcPr>
        <w:p w14:paraId="6EAA228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558F4CB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42A4" w14:textId="77777777" w:rsidR="0073000E" w:rsidRDefault="0073000E" w:rsidP="001205A1">
      <w:r>
        <w:separator/>
      </w:r>
    </w:p>
  </w:footnote>
  <w:footnote w:type="continuationSeparator" w:id="0">
    <w:p w14:paraId="3536D08A" w14:textId="77777777" w:rsidR="0073000E" w:rsidRDefault="0073000E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B1A"/>
    <w:multiLevelType w:val="hybridMultilevel"/>
    <w:tmpl w:val="94BEA09E"/>
    <w:lvl w:ilvl="0" w:tplc="6BE6B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570"/>
    <w:multiLevelType w:val="hybridMultilevel"/>
    <w:tmpl w:val="CA281916"/>
    <w:lvl w:ilvl="0" w:tplc="EAB22C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44D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7282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4E63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E47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C29B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8E75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1E06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827C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907772"/>
    <w:multiLevelType w:val="hybridMultilevel"/>
    <w:tmpl w:val="2DF226E8"/>
    <w:lvl w:ilvl="0" w:tplc="1C02FB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5228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2435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FA13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C6B1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2C1F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9856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25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689F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356788"/>
    <w:multiLevelType w:val="hybridMultilevel"/>
    <w:tmpl w:val="94BEA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21232">
    <w:abstractNumId w:val="0"/>
  </w:num>
  <w:num w:numId="2" w16cid:durableId="504632449">
    <w:abstractNumId w:val="3"/>
  </w:num>
  <w:num w:numId="3" w16cid:durableId="2106614712">
    <w:abstractNumId w:val="2"/>
  </w:num>
  <w:num w:numId="4" w16cid:durableId="101064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345"/>
    <w:rsid w:val="000304C4"/>
    <w:rsid w:val="00087A2C"/>
    <w:rsid w:val="000C4ED1"/>
    <w:rsid w:val="000D2F38"/>
    <w:rsid w:val="000E1CF9"/>
    <w:rsid w:val="000E7AC6"/>
    <w:rsid w:val="001102BF"/>
    <w:rsid w:val="00117042"/>
    <w:rsid w:val="001205A1"/>
    <w:rsid w:val="00141B40"/>
    <w:rsid w:val="00142538"/>
    <w:rsid w:val="00154D3B"/>
    <w:rsid w:val="001A27BF"/>
    <w:rsid w:val="001A49B5"/>
    <w:rsid w:val="001B7C17"/>
    <w:rsid w:val="001C722A"/>
    <w:rsid w:val="00221345"/>
    <w:rsid w:val="002379ED"/>
    <w:rsid w:val="00267A76"/>
    <w:rsid w:val="002758C4"/>
    <w:rsid w:val="002834E0"/>
    <w:rsid w:val="002877E8"/>
    <w:rsid w:val="002B0E44"/>
    <w:rsid w:val="002E3209"/>
    <w:rsid w:val="002E34AF"/>
    <w:rsid w:val="002E7C4E"/>
    <w:rsid w:val="002F2C37"/>
    <w:rsid w:val="002F5872"/>
    <w:rsid w:val="0031055C"/>
    <w:rsid w:val="003246EA"/>
    <w:rsid w:val="00371EE1"/>
    <w:rsid w:val="003A798E"/>
    <w:rsid w:val="003E1A5E"/>
    <w:rsid w:val="003E5BAB"/>
    <w:rsid w:val="003F2774"/>
    <w:rsid w:val="0042384D"/>
    <w:rsid w:val="00424A42"/>
    <w:rsid w:val="00425A99"/>
    <w:rsid w:val="00457174"/>
    <w:rsid w:val="004C3903"/>
    <w:rsid w:val="0051015D"/>
    <w:rsid w:val="00525A08"/>
    <w:rsid w:val="00543421"/>
    <w:rsid w:val="00590622"/>
    <w:rsid w:val="005C360B"/>
    <w:rsid w:val="005D21F9"/>
    <w:rsid w:val="005E1502"/>
    <w:rsid w:val="005E6B25"/>
    <w:rsid w:val="005F4F46"/>
    <w:rsid w:val="00627AA0"/>
    <w:rsid w:val="006664FB"/>
    <w:rsid w:val="006C60E6"/>
    <w:rsid w:val="006E0869"/>
    <w:rsid w:val="006E22B3"/>
    <w:rsid w:val="006F491A"/>
    <w:rsid w:val="006F508F"/>
    <w:rsid w:val="007027AE"/>
    <w:rsid w:val="0073000E"/>
    <w:rsid w:val="00733BED"/>
    <w:rsid w:val="00750CEF"/>
    <w:rsid w:val="00764E39"/>
    <w:rsid w:val="00791ED6"/>
    <w:rsid w:val="007B0740"/>
    <w:rsid w:val="007C1BAB"/>
    <w:rsid w:val="007D3635"/>
    <w:rsid w:val="00801CA8"/>
    <w:rsid w:val="0084416C"/>
    <w:rsid w:val="0085373B"/>
    <w:rsid w:val="008B0E4A"/>
    <w:rsid w:val="00901D9C"/>
    <w:rsid w:val="00915687"/>
    <w:rsid w:val="00956FB4"/>
    <w:rsid w:val="00973A7A"/>
    <w:rsid w:val="009C6907"/>
    <w:rsid w:val="009F0907"/>
    <w:rsid w:val="00A15CF7"/>
    <w:rsid w:val="00A20C2E"/>
    <w:rsid w:val="00A24793"/>
    <w:rsid w:val="00A30A64"/>
    <w:rsid w:val="00A62822"/>
    <w:rsid w:val="00A76E34"/>
    <w:rsid w:val="00A81248"/>
    <w:rsid w:val="00AA3D42"/>
    <w:rsid w:val="00B03424"/>
    <w:rsid w:val="00B17252"/>
    <w:rsid w:val="00C325F7"/>
    <w:rsid w:val="00C41509"/>
    <w:rsid w:val="00C66528"/>
    <w:rsid w:val="00C81D12"/>
    <w:rsid w:val="00C915F0"/>
    <w:rsid w:val="00C926A4"/>
    <w:rsid w:val="00CB5BD5"/>
    <w:rsid w:val="00D006E5"/>
    <w:rsid w:val="00D12A9F"/>
    <w:rsid w:val="00D1332D"/>
    <w:rsid w:val="00D16BDC"/>
    <w:rsid w:val="00D5137F"/>
    <w:rsid w:val="00D55471"/>
    <w:rsid w:val="00D93AFE"/>
    <w:rsid w:val="00DA082F"/>
    <w:rsid w:val="00DA6B05"/>
    <w:rsid w:val="00DF030D"/>
    <w:rsid w:val="00E24F41"/>
    <w:rsid w:val="00E37378"/>
    <w:rsid w:val="00E541C4"/>
    <w:rsid w:val="00E80116"/>
    <w:rsid w:val="00EE7CD0"/>
    <w:rsid w:val="00EF2E0A"/>
    <w:rsid w:val="00EF492C"/>
    <w:rsid w:val="00F0147C"/>
    <w:rsid w:val="00F25F24"/>
    <w:rsid w:val="00F50D31"/>
    <w:rsid w:val="00F638CE"/>
    <w:rsid w:val="00F76A6E"/>
    <w:rsid w:val="00F83CCA"/>
    <w:rsid w:val="00F9119F"/>
    <w:rsid w:val="00FB65B8"/>
    <w:rsid w:val="00FB6A9D"/>
    <w:rsid w:val="00FC49AE"/>
    <w:rsid w:val="00FD2FC3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AD7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A6B05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8B0E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9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-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12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2022-04-15T13:17:00Z</dcterms:created>
  <dcterms:modified xsi:type="dcterms:W3CDTF">2022-04-15T19:09:00Z</dcterms:modified>
</cp:coreProperties>
</file>