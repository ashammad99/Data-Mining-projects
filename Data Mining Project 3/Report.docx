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8D91111" w14:textId="77777777" w:rsidTr="00FB65B8">
        <w:tc>
          <w:tcPr>
            <w:tcW w:w="5395" w:type="dxa"/>
          </w:tcPr>
          <w:p w14:paraId="7F7AEE51" w14:textId="77777777" w:rsidR="00A81248" w:rsidRPr="003A798E" w:rsidRDefault="00A81248" w:rsidP="00A81248">
            <w:pPr>
              <w:pStyle w:val="GraphicAnchor"/>
            </w:pPr>
            <w:bookmarkStart w:id="0" w:name="_Hlk100938274"/>
            <w:bookmarkEnd w:id="0"/>
          </w:p>
        </w:tc>
        <w:tc>
          <w:tcPr>
            <w:tcW w:w="5395" w:type="dxa"/>
          </w:tcPr>
          <w:p w14:paraId="2A1593EF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4F2E24C" w14:textId="77777777" w:rsidTr="00FB65B8">
        <w:trPr>
          <w:trHeight w:val="2719"/>
        </w:trPr>
        <w:tc>
          <w:tcPr>
            <w:tcW w:w="5395" w:type="dxa"/>
          </w:tcPr>
          <w:p w14:paraId="5A707977" w14:textId="7F89C6E7" w:rsidR="00A81248" w:rsidRPr="003A798E" w:rsidRDefault="00221345" w:rsidP="00C66528">
            <w:pPr>
              <w:pStyle w:val="Heading1"/>
            </w:pPr>
            <w:r>
              <w:t xml:space="preserve">Project </w:t>
            </w:r>
            <w:r w:rsidR="0095387B">
              <w:t>3</w:t>
            </w:r>
          </w:p>
        </w:tc>
        <w:tc>
          <w:tcPr>
            <w:tcW w:w="5395" w:type="dxa"/>
          </w:tcPr>
          <w:p w14:paraId="27F09E3A" w14:textId="77777777" w:rsidR="00A81248" w:rsidRPr="003A798E" w:rsidRDefault="00A81248"/>
        </w:tc>
      </w:tr>
      <w:tr w:rsidR="00A81248" w:rsidRPr="00525A08" w14:paraId="440BE09D" w14:textId="77777777" w:rsidTr="00FB65B8">
        <w:trPr>
          <w:trHeight w:val="8059"/>
        </w:trPr>
        <w:tc>
          <w:tcPr>
            <w:tcW w:w="5395" w:type="dxa"/>
          </w:tcPr>
          <w:p w14:paraId="04E0658A" w14:textId="77777777" w:rsidR="00A81248" w:rsidRPr="00525A08" w:rsidRDefault="00A81248">
            <w:pPr>
              <w:rPr>
                <w:rFonts w:cs="Arabic Transparent"/>
                <w:b/>
                <w:bCs/>
              </w:rPr>
            </w:pPr>
          </w:p>
        </w:tc>
        <w:tc>
          <w:tcPr>
            <w:tcW w:w="5395" w:type="dxa"/>
          </w:tcPr>
          <w:p w14:paraId="2FA41023" w14:textId="77777777" w:rsidR="00A81248" w:rsidRPr="00525A08" w:rsidRDefault="00A81248">
            <w:pPr>
              <w:rPr>
                <w:rFonts w:cs="Arabic Transparent"/>
                <w:b/>
                <w:bCs/>
              </w:rPr>
            </w:pPr>
          </w:p>
        </w:tc>
      </w:tr>
      <w:tr w:rsidR="00A81248" w:rsidRPr="003A798E" w14:paraId="62C51F83" w14:textId="77777777" w:rsidTr="00FB65B8">
        <w:trPr>
          <w:trHeight w:val="1299"/>
        </w:trPr>
        <w:tc>
          <w:tcPr>
            <w:tcW w:w="5395" w:type="dxa"/>
          </w:tcPr>
          <w:p w14:paraId="16B4AEF8" w14:textId="77777777" w:rsidR="00A81248" w:rsidRPr="003A798E" w:rsidRDefault="00A81248"/>
        </w:tc>
        <w:tc>
          <w:tcPr>
            <w:tcW w:w="5395" w:type="dxa"/>
          </w:tcPr>
          <w:p w14:paraId="2CA921F5" w14:textId="593C1811" w:rsidR="00A81248" w:rsidRPr="003A798E" w:rsidRDefault="00A81248" w:rsidP="00A81248">
            <w:pPr>
              <w:pStyle w:val="Heading2"/>
            </w:pPr>
          </w:p>
          <w:p w14:paraId="6F8880E1" w14:textId="4D72C177" w:rsidR="00A81248" w:rsidRPr="003A798E" w:rsidRDefault="00C81D12" w:rsidP="00C66528">
            <w:pPr>
              <w:pStyle w:val="Heading2"/>
            </w:pPr>
            <w:r>
              <w:t>Data Mining</w:t>
            </w:r>
          </w:p>
        </w:tc>
      </w:tr>
      <w:tr w:rsidR="00A81248" w:rsidRPr="003A798E" w14:paraId="3DF2FF5D" w14:textId="77777777" w:rsidTr="00FB65B8">
        <w:trPr>
          <w:trHeight w:val="1402"/>
        </w:trPr>
        <w:tc>
          <w:tcPr>
            <w:tcW w:w="5395" w:type="dxa"/>
          </w:tcPr>
          <w:p w14:paraId="3F56D475" w14:textId="77777777" w:rsidR="00A81248" w:rsidRPr="003A798E" w:rsidRDefault="00A81248"/>
        </w:tc>
        <w:tc>
          <w:tcPr>
            <w:tcW w:w="5395" w:type="dxa"/>
          </w:tcPr>
          <w:p w14:paraId="01216D9D" w14:textId="11F2E93B" w:rsidR="00A81248" w:rsidRPr="003A798E" w:rsidRDefault="00C81D12" w:rsidP="00A81248">
            <w:pPr>
              <w:pStyle w:val="Heading2"/>
            </w:pPr>
            <w:r>
              <w:t>Ahmed Salah Hammad</w:t>
            </w:r>
            <w:r w:rsidR="00C66528" w:rsidRPr="003A798E">
              <w:t xml:space="preserve"> </w:t>
            </w:r>
          </w:p>
          <w:p w14:paraId="7A76E318" w14:textId="0D6DF040" w:rsidR="00A81248" w:rsidRPr="003A798E" w:rsidRDefault="00C81D12" w:rsidP="00A81248">
            <w:pPr>
              <w:pStyle w:val="Heading2"/>
            </w:pPr>
            <w:r>
              <w:t>120201578</w:t>
            </w:r>
          </w:p>
        </w:tc>
      </w:tr>
    </w:tbl>
    <w:p w14:paraId="2E3B6A87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E357B" wp14:editId="6AD67F08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D3EEF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6DA5D846" w14:textId="77777777" w:rsidR="00FB65B8" w:rsidRPr="003A798E" w:rsidRDefault="00FB65B8" w:rsidP="00A24793"/>
    <w:p w14:paraId="0E66EF44" w14:textId="77777777" w:rsidR="00A24793" w:rsidRPr="003A798E" w:rsidRDefault="00A24793" w:rsidP="00A24793"/>
    <w:p w14:paraId="10B14BB6" w14:textId="77777777" w:rsidR="00A24793" w:rsidRPr="003A798E" w:rsidRDefault="00A24793"/>
    <w:p w14:paraId="209C5B05" w14:textId="77777777" w:rsidR="008B0E4A" w:rsidRPr="008B0E4A" w:rsidRDefault="008B0E4A" w:rsidP="008B0E4A">
      <w:pPr>
        <w:spacing w:line="360" w:lineRule="auto"/>
        <w:ind w:left="-1440" w:firstLine="1440"/>
        <w:rPr>
          <w:rFonts w:cs="Arabic Transparent"/>
          <w:b/>
          <w:bCs/>
          <w:color w:val="FF0000"/>
          <w:sz w:val="32"/>
          <w:szCs w:val="32"/>
        </w:rPr>
      </w:pPr>
      <w:r w:rsidRPr="008B0E4A">
        <w:rPr>
          <w:rFonts w:cs="Arabic Transparent"/>
          <w:b/>
          <w:bCs/>
          <w:color w:val="FF0000"/>
          <w:sz w:val="32"/>
          <w:szCs w:val="32"/>
        </w:rPr>
        <w:t>Title of Dataset:</w:t>
      </w:r>
    </w:p>
    <w:p w14:paraId="797F2A14" w14:textId="43E68AE4" w:rsidR="00A81248" w:rsidRDefault="008B0E4A" w:rsidP="008B0E4A">
      <w:pPr>
        <w:spacing w:line="360" w:lineRule="auto"/>
      </w:pPr>
      <w:r>
        <w:t xml:space="preserve">     -</w:t>
      </w:r>
      <w:r w:rsidRPr="008B0E4A">
        <w:t>Airline Passenger Satisfaction</w:t>
      </w:r>
    </w:p>
    <w:p w14:paraId="7E6B34AD" w14:textId="77777777" w:rsidR="008B0E4A" w:rsidRDefault="008B0E4A" w:rsidP="008B0E4A">
      <w:pPr>
        <w:spacing w:line="360" w:lineRule="auto"/>
      </w:pPr>
    </w:p>
    <w:p w14:paraId="7885FD7D" w14:textId="475AA729" w:rsidR="008B0E4A" w:rsidRDefault="008B0E4A" w:rsidP="008B0E4A">
      <w:pPr>
        <w:spacing w:line="360" w:lineRule="auto"/>
        <w:ind w:left="-720" w:firstLine="720"/>
        <w:rPr>
          <w:rFonts w:cs="Arabic Transparent"/>
          <w:b/>
          <w:bCs/>
          <w:sz w:val="32"/>
          <w:szCs w:val="32"/>
        </w:rPr>
      </w:pPr>
      <w:r>
        <w:rPr>
          <w:rFonts w:cs="Arabic Transparent"/>
          <w:b/>
          <w:bCs/>
          <w:sz w:val="32"/>
          <w:szCs w:val="32"/>
        </w:rPr>
        <w:t>Description of Dataset:</w:t>
      </w:r>
    </w:p>
    <w:p w14:paraId="74F8F9FC" w14:textId="7AF93FF3" w:rsidR="008B0E4A" w:rsidRDefault="008B0E4A" w:rsidP="008B0E4A">
      <w:pPr>
        <w:spacing w:line="360" w:lineRule="auto"/>
      </w:pPr>
      <w:r>
        <w:rPr>
          <w:rFonts w:cs="Arabic Transparent"/>
          <w:b/>
          <w:bCs/>
          <w:sz w:val="32"/>
          <w:szCs w:val="32"/>
        </w:rPr>
        <w:t xml:space="preserve">    </w:t>
      </w:r>
      <w:r w:rsidR="001A27BF" w:rsidRPr="001A27BF">
        <w:t>-</w:t>
      </w:r>
      <w:r w:rsidRPr="008B0E4A">
        <w:t>This dataset contains an airline passenger satisfaction survey. What factors are highly correlated to a satisfied (or dissatisfied) passenger</w:t>
      </w:r>
      <w:r>
        <w:t>.</w:t>
      </w:r>
    </w:p>
    <w:p w14:paraId="47173667" w14:textId="77777777" w:rsidR="00F638CE" w:rsidRDefault="00F638CE" w:rsidP="008B0E4A">
      <w:pPr>
        <w:spacing w:line="360" w:lineRule="auto"/>
      </w:pPr>
    </w:p>
    <w:p w14:paraId="306CFB64" w14:textId="31966D3C" w:rsidR="001A27BF" w:rsidRDefault="008B0E4A" w:rsidP="00F638CE">
      <w:pPr>
        <w:spacing w:line="360" w:lineRule="auto"/>
        <w:ind w:left="-720" w:firstLine="720"/>
        <w:rPr>
          <w:rFonts w:cs="Arabic Transparent"/>
          <w:b/>
          <w:bCs/>
          <w:sz w:val="32"/>
          <w:szCs w:val="32"/>
        </w:rPr>
      </w:pPr>
      <w:r w:rsidRPr="00676A68">
        <w:rPr>
          <w:rFonts w:cs="Arabic Transparent"/>
          <w:b/>
          <w:bCs/>
          <w:sz w:val="32"/>
          <w:szCs w:val="32"/>
        </w:rPr>
        <w:t>Objective of Data Mining project:</w:t>
      </w:r>
    </w:p>
    <w:p w14:paraId="72E972F5" w14:textId="73458B42" w:rsidR="00F638CE" w:rsidRDefault="00F638CE" w:rsidP="006E7F73">
      <w:pPr>
        <w:spacing w:line="360" w:lineRule="auto"/>
      </w:pPr>
      <w:r>
        <w:rPr>
          <w:rFonts w:cs="Arabic Transparent"/>
          <w:b/>
          <w:bCs/>
          <w:sz w:val="32"/>
          <w:szCs w:val="32"/>
        </w:rPr>
        <w:t xml:space="preserve">    </w:t>
      </w:r>
      <w:r>
        <w:rPr>
          <w:rFonts w:cs="Arabic Transparent"/>
          <w:sz w:val="32"/>
          <w:szCs w:val="32"/>
        </w:rPr>
        <w:t>-</w:t>
      </w:r>
      <w:r w:rsidRPr="00F638C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6E7F73">
        <w:t>S</w:t>
      </w:r>
      <w:r w:rsidR="006E7F73" w:rsidRPr="006E7F73">
        <w:t>earch for interesting relationship among items</w:t>
      </w:r>
      <w:r w:rsidR="006E7F73">
        <w:t xml:space="preserve"> in Selected Attributes in the dataset.</w:t>
      </w:r>
    </w:p>
    <w:p w14:paraId="4B47E0B0" w14:textId="38CF6B66" w:rsidR="00A30A64" w:rsidRDefault="00A30A64" w:rsidP="00F638CE">
      <w:pPr>
        <w:spacing w:line="360" w:lineRule="auto"/>
        <w:rPr>
          <w:rtl/>
        </w:rPr>
      </w:pPr>
      <w:r>
        <w:t xml:space="preserve">     -</w:t>
      </w:r>
      <w:r w:rsidR="002834E0">
        <w:t xml:space="preserve"> </w:t>
      </w:r>
      <w:r>
        <w:t xml:space="preserve"> Predict</w:t>
      </w:r>
      <w:r w:rsidRPr="00A30A64">
        <w:t xml:space="preserve"> the </w:t>
      </w:r>
      <w:r>
        <w:t>passengers</w:t>
      </w:r>
      <w:r w:rsidRPr="00A30A64">
        <w:t xml:space="preserve"> who are likely to be</w:t>
      </w:r>
      <w:r>
        <w:t xml:space="preserve"> </w:t>
      </w:r>
      <w:r w:rsidRPr="00A30A64">
        <w:t>disloyal Customer</w:t>
      </w:r>
      <w:r w:rsidR="00D16BDC">
        <w:t xml:space="preserve"> to make them </w:t>
      </w:r>
      <w:r w:rsidR="00D16BDC" w:rsidRPr="00A30A64">
        <w:t>Loyal Customer</w:t>
      </w:r>
      <w:r w:rsidR="00D16BDC">
        <w:t>s</w:t>
      </w:r>
      <w:r>
        <w:t>.</w:t>
      </w:r>
    </w:p>
    <w:p w14:paraId="6464AAFE" w14:textId="1F3077F4" w:rsidR="00F638CE" w:rsidRDefault="00F638CE" w:rsidP="00F638CE">
      <w:pPr>
        <w:spacing w:line="360" w:lineRule="auto"/>
        <w:rPr>
          <w:rFonts w:hint="cs"/>
        </w:rPr>
      </w:pPr>
      <w:r>
        <w:t xml:space="preserve">     - </w:t>
      </w:r>
      <w:r w:rsidR="00603DC6">
        <w:t>Cluste</w:t>
      </w:r>
      <w:r w:rsidR="009457C8">
        <w:t>ring Customers into distinct groups to find similarity among customers.</w:t>
      </w:r>
    </w:p>
    <w:p w14:paraId="3718F6F6" w14:textId="309F8BAF" w:rsidR="00A30A64" w:rsidRDefault="00A30A64" w:rsidP="00F638CE">
      <w:pPr>
        <w:spacing w:line="360" w:lineRule="auto"/>
      </w:pPr>
      <w:r>
        <w:t xml:space="preserve">   </w:t>
      </w:r>
    </w:p>
    <w:p w14:paraId="6EE7567E" w14:textId="3C840785" w:rsidR="002E3209" w:rsidRDefault="002E3209" w:rsidP="002E3209">
      <w:pPr>
        <w:spacing w:line="480" w:lineRule="auto"/>
        <w:ind w:left="-720" w:firstLine="720"/>
        <w:rPr>
          <w:rFonts w:cs="Arabic Transparent"/>
          <w:b/>
          <w:bCs/>
          <w:sz w:val="32"/>
          <w:szCs w:val="32"/>
        </w:rPr>
      </w:pPr>
      <w:r>
        <w:rPr>
          <w:rFonts w:cs="Arabic Transparent"/>
          <w:b/>
          <w:bCs/>
          <w:sz w:val="32"/>
          <w:szCs w:val="32"/>
        </w:rPr>
        <w:t>Name of Attributes:</w:t>
      </w:r>
    </w:p>
    <w:p w14:paraId="30214106" w14:textId="6D5A390C" w:rsidR="002E3209" w:rsidRDefault="002E3209" w:rsidP="00525A08">
      <w:pPr>
        <w:spacing w:line="360" w:lineRule="auto"/>
        <w:ind w:left="270" w:hanging="270"/>
      </w:pPr>
      <w:r>
        <w:rPr>
          <w:rFonts w:cs="Arabic Transparent"/>
          <w:b/>
          <w:bCs/>
          <w:sz w:val="32"/>
          <w:szCs w:val="32"/>
        </w:rPr>
        <w:t xml:space="preserve">   </w:t>
      </w:r>
      <w:r w:rsidRPr="002E3209">
        <w:rPr>
          <w:rFonts w:cs="Arabic Transparent"/>
          <w:b/>
          <w:bCs/>
        </w:rPr>
        <w:t>-</w:t>
      </w:r>
      <w:r w:rsidRPr="002E3209">
        <w:t xml:space="preserve"> </w:t>
      </w:r>
      <w:r w:rsidRPr="002E3209">
        <w:rPr>
          <w:rFonts w:cs="Arabic Transparent"/>
          <w:b/>
          <w:bCs/>
        </w:rPr>
        <w:t xml:space="preserve">Customer Type: </w:t>
      </w:r>
      <w:r w:rsidRPr="002E3209">
        <w:t>The customer type (Loyal customer, disloyal customer)</w:t>
      </w:r>
      <w:r>
        <w:t>.</w:t>
      </w:r>
    </w:p>
    <w:p w14:paraId="394B8383" w14:textId="316F5405" w:rsidR="002E3209" w:rsidRDefault="002E3209" w:rsidP="00525A08">
      <w:pPr>
        <w:spacing w:line="360" w:lineRule="auto"/>
        <w:ind w:left="-720" w:firstLine="720"/>
      </w:pPr>
      <w:r>
        <w:rPr>
          <w:rFonts w:cs="Arabic Transparent"/>
          <w:b/>
          <w:bCs/>
        </w:rPr>
        <w:t xml:space="preserve">    </w:t>
      </w:r>
      <w:r w:rsidRPr="002E3209">
        <w:rPr>
          <w:rFonts w:cs="Arabic Transparent"/>
          <w:b/>
          <w:bCs/>
        </w:rPr>
        <w:t>-Age:</w:t>
      </w:r>
      <w:r w:rsidRPr="002E3209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2E3209">
        <w:t>The actual age of the passengers</w:t>
      </w:r>
    </w:p>
    <w:p w14:paraId="25301429" w14:textId="3AFE50B3" w:rsidR="002E3209" w:rsidRDefault="002E3209" w:rsidP="00525A08">
      <w:pPr>
        <w:shd w:val="clear" w:color="auto" w:fill="FFFFFF"/>
        <w:spacing w:line="360" w:lineRule="auto"/>
        <w:textAlignment w:val="baseline"/>
      </w:pPr>
      <w:r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 xml:space="preserve">   </w:t>
      </w:r>
      <w:r w:rsidRPr="002E3209">
        <w:rPr>
          <w:rFonts w:cs="Arabic Transparent"/>
          <w:b/>
          <w:bCs/>
        </w:rPr>
        <w:t xml:space="preserve">  -Type of Travel: </w:t>
      </w:r>
      <w:r w:rsidRPr="002E3209">
        <w:t>Purpose of the flight of the passengers (Personal Travel, Business Travel).</w:t>
      </w:r>
    </w:p>
    <w:p w14:paraId="0016B2CC" w14:textId="7BF8E8B7" w:rsidR="002E3209" w:rsidRDefault="002E3209" w:rsidP="00525A08">
      <w:pPr>
        <w:shd w:val="clear" w:color="auto" w:fill="FFFFFF"/>
        <w:spacing w:line="360" w:lineRule="auto"/>
        <w:textAlignment w:val="baseline"/>
      </w:pPr>
      <w:r>
        <w:rPr>
          <w:rFonts w:cs="Arabic Transparent"/>
          <w:b/>
          <w:bCs/>
        </w:rPr>
        <w:t xml:space="preserve">    -</w:t>
      </w:r>
      <w:r w:rsidRPr="002E3209">
        <w:rPr>
          <w:rFonts w:cs="Arabic Transparent"/>
          <w:b/>
          <w:bCs/>
        </w:rPr>
        <w:t>Class:</w:t>
      </w:r>
      <w:r w:rsidRPr="002E3209">
        <w:rPr>
          <w:rFonts w:ascii="Arial" w:eastAsia="Times New Roman" w:hAnsi="Arial" w:cs="Arial"/>
          <w:sz w:val="21"/>
          <w:szCs w:val="21"/>
        </w:rPr>
        <w:t> </w:t>
      </w:r>
      <w:r w:rsidRPr="002E3209">
        <w:t>Travel class in the plane of the passengers (Business, Eco, Eco Plus)</w:t>
      </w:r>
    </w:p>
    <w:p w14:paraId="6592A43C" w14:textId="54F554D4" w:rsidR="002E3209" w:rsidRPr="002E3209" w:rsidRDefault="002E3209" w:rsidP="00525A08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sz w:val="21"/>
          <w:szCs w:val="21"/>
        </w:rPr>
      </w:pPr>
      <w:r>
        <w:t xml:space="preserve">    </w:t>
      </w:r>
      <w:r w:rsidRPr="002E3209">
        <w:rPr>
          <w:rFonts w:asciiTheme="minorHAnsi" w:eastAsiaTheme="minorHAnsi" w:hAnsiTheme="minorHAnsi" w:cs="Arabic Transparent"/>
          <w:b/>
          <w:bCs/>
        </w:rPr>
        <w:t>-Flight distance:</w:t>
      </w:r>
      <w:r w:rsidRPr="002E3209">
        <w:rPr>
          <w:rFonts w:ascii="Arial" w:hAnsi="Arial" w:cs="Arial"/>
          <w:sz w:val="21"/>
          <w:szCs w:val="21"/>
        </w:rPr>
        <w:t> </w:t>
      </w:r>
      <w:r w:rsidRPr="00525A08">
        <w:rPr>
          <w:rFonts w:asciiTheme="minorHAnsi" w:eastAsiaTheme="minorHAnsi" w:hAnsiTheme="minorHAnsi" w:cstheme="minorBidi"/>
        </w:rPr>
        <w:t>The flight distance of this journey</w:t>
      </w:r>
    </w:p>
    <w:p w14:paraId="225CD667" w14:textId="694DF4FF" w:rsidR="002E3209" w:rsidRPr="002E3209" w:rsidRDefault="002E3209" w:rsidP="00525A08">
      <w:pPr>
        <w:shd w:val="clear" w:color="auto" w:fill="FFFFFF"/>
        <w:spacing w:line="360" w:lineRule="auto"/>
        <w:ind w:left="270"/>
        <w:textAlignment w:val="baseline"/>
        <w:rPr>
          <w:rFonts w:ascii="Arial" w:eastAsia="Times New Roman" w:hAnsi="Arial" w:cs="Arial"/>
          <w:sz w:val="21"/>
          <w:szCs w:val="21"/>
        </w:rPr>
      </w:pPr>
      <w:r w:rsidRPr="00525A08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 xml:space="preserve">Inflight </w:t>
      </w:r>
      <w:r w:rsidRPr="00525A08">
        <w:rPr>
          <w:rFonts w:cs="Arabic Transparent"/>
          <w:b/>
          <w:bCs/>
        </w:rPr>
        <w:t>Wi-Fi</w:t>
      </w:r>
      <w:r w:rsidRPr="002E3209">
        <w:rPr>
          <w:rFonts w:cs="Arabic Transparent"/>
          <w:b/>
          <w:bCs/>
        </w:rPr>
        <w:t xml:space="preserve"> service</w:t>
      </w:r>
      <w:r w:rsidRPr="002E3209">
        <w:t xml:space="preserve">: Satisfaction level of the inflight </w:t>
      </w:r>
      <w:r w:rsidR="00525A08" w:rsidRPr="00525A08">
        <w:t>Wi-Fi</w:t>
      </w:r>
      <w:r w:rsidRPr="002E3209">
        <w:t xml:space="preserve"> service (</w:t>
      </w:r>
      <w:proofErr w:type="gramStart"/>
      <w:r w:rsidRPr="002E3209">
        <w:t>0:Not</w:t>
      </w:r>
      <w:proofErr w:type="gramEnd"/>
      <w:r w:rsidRPr="002E3209">
        <w:t xml:space="preserve"> Applicable;1-5)</w:t>
      </w:r>
    </w:p>
    <w:p w14:paraId="0ECB1748" w14:textId="19999BCF" w:rsidR="002E3209" w:rsidRPr="002E3209" w:rsidRDefault="002E3209" w:rsidP="00525A08">
      <w:pPr>
        <w:shd w:val="clear" w:color="auto" w:fill="FFFFFF"/>
        <w:spacing w:line="360" w:lineRule="auto"/>
        <w:ind w:left="270"/>
        <w:textAlignment w:val="baseline"/>
        <w:rPr>
          <w:rFonts w:ascii="Arial" w:eastAsia="Times New Roman" w:hAnsi="Arial" w:cs="Arial"/>
          <w:sz w:val="21"/>
          <w:szCs w:val="21"/>
        </w:rPr>
      </w:pPr>
      <w:r w:rsidRPr="00525A08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>Ease of Online booking:</w:t>
      </w:r>
      <w:r w:rsidRPr="002E3209">
        <w:rPr>
          <w:rFonts w:ascii="Arial" w:eastAsia="Times New Roman" w:hAnsi="Arial" w:cs="Arial"/>
          <w:sz w:val="21"/>
          <w:szCs w:val="21"/>
        </w:rPr>
        <w:t> </w:t>
      </w:r>
      <w:r w:rsidRPr="002E3209">
        <w:t>Satisfaction level of online booking</w:t>
      </w:r>
    </w:p>
    <w:p w14:paraId="04B9A634" w14:textId="34FB269F" w:rsidR="002E3209" w:rsidRPr="002E3209" w:rsidRDefault="002E3209" w:rsidP="00525A08">
      <w:pPr>
        <w:shd w:val="clear" w:color="auto" w:fill="FFFFFF"/>
        <w:spacing w:line="360" w:lineRule="auto"/>
        <w:ind w:left="270"/>
        <w:textAlignment w:val="baseline"/>
        <w:rPr>
          <w:rFonts w:ascii="Arial" w:eastAsia="Times New Roman" w:hAnsi="Arial" w:cs="Arial"/>
          <w:sz w:val="21"/>
          <w:szCs w:val="21"/>
        </w:rPr>
      </w:pPr>
      <w:r w:rsidRPr="00525A08">
        <w:rPr>
          <w:rFonts w:cs="Arabic Transparent"/>
          <w:b/>
          <w:bCs/>
        </w:rPr>
        <w:t>-</w:t>
      </w:r>
      <w:r w:rsidRPr="002E3209">
        <w:rPr>
          <w:rFonts w:cs="Arabic Transparent"/>
          <w:b/>
          <w:bCs/>
        </w:rPr>
        <w:t>Food and drink:</w:t>
      </w:r>
      <w:r w:rsidRPr="002E3209">
        <w:rPr>
          <w:rFonts w:ascii="Arial" w:eastAsia="Times New Roman" w:hAnsi="Arial" w:cs="Arial"/>
          <w:sz w:val="21"/>
          <w:szCs w:val="21"/>
        </w:rPr>
        <w:t> </w:t>
      </w:r>
      <w:r w:rsidRPr="002E3209">
        <w:t>Satisfaction level of Food and drink</w:t>
      </w:r>
    </w:p>
    <w:p w14:paraId="18EFD0E3" w14:textId="0D0EAFDF" w:rsidR="00D55471" w:rsidRPr="002E3209" w:rsidRDefault="00525A08" w:rsidP="00D55471">
      <w:pPr>
        <w:shd w:val="clear" w:color="auto" w:fill="FFFFFF"/>
        <w:spacing w:line="360" w:lineRule="auto"/>
        <w:ind w:left="450" w:hanging="270"/>
        <w:textAlignment w:val="baseline"/>
        <w:rPr>
          <w:rFonts w:hint="cs"/>
          <w:rtl/>
        </w:rPr>
      </w:pPr>
      <w:r>
        <w:rPr>
          <w:rFonts w:cs="Arabic Transparent"/>
          <w:b/>
          <w:bCs/>
        </w:rPr>
        <w:t xml:space="preserve"> </w:t>
      </w:r>
      <w:r w:rsidR="002E3209" w:rsidRPr="00525A08">
        <w:rPr>
          <w:rFonts w:cs="Arabic Transparent"/>
          <w:b/>
          <w:bCs/>
        </w:rPr>
        <w:t>-</w:t>
      </w:r>
      <w:r w:rsidR="002E3209" w:rsidRPr="002E3209">
        <w:rPr>
          <w:rFonts w:cs="Arabic Transparent"/>
          <w:b/>
          <w:bCs/>
        </w:rPr>
        <w:t>Satisfaction:</w:t>
      </w:r>
      <w:r w:rsidR="002E3209" w:rsidRPr="002E3209">
        <w:rPr>
          <w:rFonts w:ascii="Arial" w:eastAsia="Times New Roman" w:hAnsi="Arial" w:cs="Arial"/>
          <w:sz w:val="21"/>
          <w:szCs w:val="21"/>
        </w:rPr>
        <w:t> </w:t>
      </w:r>
      <w:r w:rsidR="002E3209" w:rsidRPr="002E3209">
        <w:t xml:space="preserve">Airline satisfaction </w:t>
      </w:r>
      <w:r w:rsidRPr="00525A08">
        <w:t>level (</w:t>
      </w:r>
      <w:r w:rsidR="002E3209" w:rsidRPr="002E3209">
        <w:t>Satisfaction, neutral or dissatisfaction</w:t>
      </w:r>
      <w:r w:rsidR="00D55471" w:rsidRPr="002E3209">
        <w:t>)</w:t>
      </w:r>
      <w:r w:rsidR="00782935">
        <w:t>.</w:t>
      </w:r>
    </w:p>
    <w:p w14:paraId="1704B104" w14:textId="50C7AC74" w:rsidR="002E3209" w:rsidRDefault="002E3209" w:rsidP="002E3209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172FB25D" w14:textId="1BDA538F" w:rsidR="00525A08" w:rsidRDefault="00525A08" w:rsidP="002E3209">
      <w:pPr>
        <w:shd w:val="clear" w:color="auto" w:fill="FFFFFF"/>
        <w:spacing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496AC8EE" w14:textId="41B90D12" w:rsidR="002E3209" w:rsidRPr="005D21F9" w:rsidRDefault="00525A08" w:rsidP="005D21F9">
      <w:pPr>
        <w:shd w:val="clear" w:color="auto" w:fill="FFFFFF"/>
        <w:spacing w:line="480" w:lineRule="auto"/>
        <w:textAlignment w:val="baseline"/>
      </w:pPr>
      <w:r w:rsidRPr="00525A08">
        <w:rPr>
          <w:rFonts w:ascii="Arial" w:eastAsia="Times New Roman" w:hAnsi="Arial" w:cs="Arial"/>
          <w:b/>
          <w:bCs/>
          <w:color w:val="FF0000"/>
          <w:sz w:val="28"/>
          <w:szCs w:val="28"/>
        </w:rPr>
        <w:t>Note: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t xml:space="preserve"> </w:t>
      </w:r>
      <w:r w:rsidR="005D21F9" w:rsidRPr="005D21F9">
        <w:rPr>
          <w:rFonts w:ascii="Arial" w:eastAsia="Times New Roman" w:hAnsi="Arial" w:cs="Arial"/>
          <w:sz w:val="28"/>
          <w:szCs w:val="28"/>
        </w:rPr>
        <w:t>the dataset has been cleaned by the owner, and I’ve deleted some rows because the large number</w:t>
      </w:r>
      <w:r w:rsidR="00D1332D">
        <w:rPr>
          <w:rFonts w:ascii="Arial" w:eastAsia="Times New Roman" w:hAnsi="Arial" w:cs="Arial"/>
          <w:sz w:val="28"/>
          <w:szCs w:val="28"/>
        </w:rPr>
        <w:t xml:space="preserve"> in original dataset</w:t>
      </w:r>
      <w:r w:rsidR="005D21F9">
        <w:rPr>
          <w:rFonts w:ascii="Arial" w:eastAsia="Times New Roman" w:hAnsi="Arial" w:cs="Arial"/>
          <w:sz w:val="28"/>
          <w:szCs w:val="28"/>
        </w:rPr>
        <w:t>.</w:t>
      </w:r>
    </w:p>
    <w:p w14:paraId="747015DA" w14:textId="0B033ED7" w:rsidR="002E3209" w:rsidRPr="002E3209" w:rsidRDefault="002E3209" w:rsidP="002E3209">
      <w:pPr>
        <w:shd w:val="clear" w:color="auto" w:fill="FFFFFF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t xml:space="preserve"> </w:t>
      </w:r>
    </w:p>
    <w:p w14:paraId="0EDCE1DE" w14:textId="77777777" w:rsidR="002E3209" w:rsidRDefault="002E3209" w:rsidP="002E3209">
      <w:pPr>
        <w:spacing w:line="276" w:lineRule="auto"/>
        <w:ind w:left="-720" w:firstLine="720"/>
        <w:rPr>
          <w:rFonts w:cs="Arabic Transparent"/>
          <w:b/>
          <w:bCs/>
          <w:sz w:val="32"/>
          <w:szCs w:val="32"/>
        </w:rPr>
      </w:pPr>
    </w:p>
    <w:p w14:paraId="220304A7" w14:textId="2EB15351" w:rsidR="00901D9C" w:rsidRDefault="006E7F73" w:rsidP="006E7F73">
      <w:pPr>
        <w:pStyle w:val="NormalWeb"/>
        <w:numPr>
          <w:ilvl w:val="0"/>
          <w:numId w:val="5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  <w:r w:rsidRPr="006E7F73"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  <w:lastRenderedPageBreak/>
        <w:t>Associations Rules:</w:t>
      </w:r>
    </w:p>
    <w:p w14:paraId="63D62456" w14:textId="53ABFB98" w:rsidR="006E7F73" w:rsidRDefault="006E7F73" w:rsidP="006E7F73">
      <w:pPr>
        <w:pStyle w:val="NormalWeb"/>
        <w:shd w:val="clear" w:color="auto" w:fill="FFFFFF"/>
        <w:spacing w:before="158" w:after="158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lang w:eastAsia="ar-SA"/>
        </w:rPr>
      </w:pPr>
      <w:r w:rsidRPr="006E7F73">
        <w:rPr>
          <w:rFonts w:cs="Arabic Transparent"/>
          <w:b/>
          <w:bCs/>
          <w:sz w:val="28"/>
          <w:szCs w:val="28"/>
          <w:lang w:eastAsia="ar-SA"/>
        </w:rPr>
        <w:t xml:space="preserve">Set Parameters of Operators: </w:t>
      </w:r>
    </w:p>
    <w:p w14:paraId="7DFC5623" w14:textId="58C0860C" w:rsidR="00A75DF5" w:rsidRPr="00A75DF5" w:rsidRDefault="00A75DF5" w:rsidP="00A75DF5">
      <w:pPr>
        <w:pStyle w:val="NormalWeb"/>
        <w:numPr>
          <w:ilvl w:val="0"/>
          <w:numId w:val="7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  <w:r w:rsidRPr="00A75DF5">
        <w:rPr>
          <w:rFonts w:cs="Arabic Transparent"/>
          <w:b/>
          <w:bCs/>
          <w:sz w:val="28"/>
          <w:szCs w:val="28"/>
          <w:highlight w:val="yellow"/>
          <w:lang w:eastAsia="ar-SA"/>
        </w:rPr>
        <w:t>Select Attribute:</w:t>
      </w:r>
      <w:r w:rsidRPr="00A75DF5">
        <w:rPr>
          <w:rFonts w:cs="Arabic Transparent"/>
          <w:b/>
          <w:bCs/>
          <w:sz w:val="28"/>
          <w:szCs w:val="28"/>
          <w:lang w:eastAsia="ar-SA"/>
        </w:rPr>
        <w:t xml:space="preserve">  </w:t>
      </w:r>
      <w:r>
        <w:rPr>
          <w:rFonts w:cs="Arabic Transparent"/>
          <w:sz w:val="28"/>
          <w:szCs w:val="28"/>
          <w:lang w:eastAsia="ar-SA"/>
        </w:rPr>
        <w:t>select 3 Attributes (customer type, satisfactions, travel type)</w:t>
      </w:r>
    </w:p>
    <w:p w14:paraId="25C23F31" w14:textId="1AD2AD52" w:rsidR="00A75DF5" w:rsidRDefault="00A75DF5" w:rsidP="00A75DF5">
      <w:pPr>
        <w:pStyle w:val="NormalWeb"/>
        <w:numPr>
          <w:ilvl w:val="0"/>
          <w:numId w:val="7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  <w:r>
        <w:rPr>
          <w:rFonts w:cs="Arabic Transparent"/>
          <w:b/>
          <w:bCs/>
          <w:sz w:val="28"/>
          <w:szCs w:val="28"/>
          <w:highlight w:val="yellow"/>
          <w:lang w:eastAsia="ar-SA"/>
        </w:rPr>
        <w:t xml:space="preserve">Nominal to Binominal: </w:t>
      </w:r>
    </w:p>
    <w:p w14:paraId="1F4FE926" w14:textId="7E057C11" w:rsidR="00A75DF5" w:rsidRPr="00A75DF5" w:rsidRDefault="00A75DF5" w:rsidP="00A75DF5">
      <w:pPr>
        <w:pStyle w:val="NormalWeb"/>
        <w:numPr>
          <w:ilvl w:val="1"/>
          <w:numId w:val="7"/>
        </w:numPr>
        <w:shd w:val="clear" w:color="auto" w:fill="FFFFFF"/>
        <w:spacing w:before="158" w:after="158"/>
        <w:jc w:val="both"/>
        <w:textAlignment w:val="baseline"/>
        <w:rPr>
          <w:rFonts w:cs="Arabic Transparent"/>
          <w:b/>
          <w:bCs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lang w:eastAsia="ar-SA"/>
        </w:rPr>
        <w:t>Include special attributes</w:t>
      </w:r>
    </w:p>
    <w:p w14:paraId="33758E0A" w14:textId="19F693B6" w:rsidR="00A75DF5" w:rsidRPr="00A75DF5" w:rsidRDefault="00A75DF5" w:rsidP="00A75DF5">
      <w:pPr>
        <w:pStyle w:val="NormalWeb"/>
        <w:numPr>
          <w:ilvl w:val="1"/>
          <w:numId w:val="7"/>
        </w:numPr>
        <w:shd w:val="clear" w:color="auto" w:fill="FFFFFF"/>
        <w:spacing w:before="158" w:after="158"/>
        <w:jc w:val="both"/>
        <w:textAlignment w:val="baseline"/>
        <w:rPr>
          <w:rFonts w:cs="Arabic Transparent"/>
          <w:b/>
          <w:bCs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lang w:eastAsia="ar-SA"/>
        </w:rPr>
        <w:t xml:space="preserve">Transform </w:t>
      </w:r>
      <w:r w:rsidRPr="00A75DF5">
        <w:rPr>
          <w:rFonts w:cs="Arabic Transparent"/>
          <w:sz w:val="28"/>
          <w:szCs w:val="28"/>
          <w:lang w:eastAsia="ar-SA"/>
        </w:rPr>
        <w:t>Binominal</w:t>
      </w:r>
    </w:p>
    <w:p w14:paraId="45E73E5A" w14:textId="2B1C644C" w:rsidR="00C77352" w:rsidRPr="00C77352" w:rsidRDefault="00A75DF5" w:rsidP="00C77352">
      <w:pPr>
        <w:pStyle w:val="NormalWeb"/>
        <w:numPr>
          <w:ilvl w:val="1"/>
          <w:numId w:val="7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sz w:val="28"/>
          <w:szCs w:val="28"/>
          <w:lang w:eastAsia="ar-SA"/>
        </w:rPr>
      </w:pPr>
      <w:r>
        <w:rPr>
          <w:rFonts w:cs="Arabic Transparent"/>
          <w:sz w:val="28"/>
          <w:szCs w:val="28"/>
          <w:lang w:eastAsia="ar-SA"/>
        </w:rPr>
        <w:t>Use underscore in name</w:t>
      </w:r>
    </w:p>
    <w:p w14:paraId="0303052E" w14:textId="49058DCA" w:rsidR="00C77352" w:rsidRPr="00C77352" w:rsidRDefault="00C77352" w:rsidP="00C77352">
      <w:pPr>
        <w:pStyle w:val="NormalWeb"/>
        <w:numPr>
          <w:ilvl w:val="0"/>
          <w:numId w:val="7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sz w:val="28"/>
          <w:szCs w:val="28"/>
          <w:highlight w:val="yellow"/>
          <w:lang w:eastAsia="ar-SA"/>
        </w:rPr>
      </w:pPr>
      <w:r w:rsidRPr="00C77352">
        <w:rPr>
          <w:rFonts w:cs="Arabic Transparent"/>
          <w:b/>
          <w:bCs/>
          <w:sz w:val="28"/>
          <w:szCs w:val="28"/>
          <w:highlight w:val="yellow"/>
          <w:lang w:eastAsia="ar-SA"/>
        </w:rPr>
        <w:t>FP-Growth:</w:t>
      </w:r>
      <w:r w:rsidRPr="00C77352">
        <w:rPr>
          <w:rFonts w:cs="Arabic Transparent"/>
          <w:b/>
          <w:bCs/>
          <w:sz w:val="28"/>
          <w:szCs w:val="28"/>
          <w:lang w:eastAsia="ar-SA"/>
        </w:rPr>
        <w:t xml:space="preserve"> </w:t>
      </w:r>
      <w:r>
        <w:rPr>
          <w:rFonts w:cs="Arabic Transparent"/>
          <w:b/>
          <w:bCs/>
          <w:sz w:val="28"/>
          <w:szCs w:val="28"/>
          <w:lang w:eastAsia="ar-SA"/>
        </w:rPr>
        <w:t xml:space="preserve"> </w:t>
      </w:r>
      <w:r w:rsidRPr="00C77352">
        <w:rPr>
          <w:rFonts w:cs="Arabic Transparent"/>
          <w:sz w:val="28"/>
          <w:szCs w:val="28"/>
          <w:lang w:eastAsia="ar-SA"/>
        </w:rPr>
        <w:t>set min support = 0.7</w:t>
      </w:r>
    </w:p>
    <w:p w14:paraId="751D50E0" w14:textId="045E0ABB" w:rsidR="00C77352" w:rsidRPr="00630FD4" w:rsidRDefault="009A7EF1" w:rsidP="009A7EF1">
      <w:pPr>
        <w:pStyle w:val="NormalWeb"/>
        <w:numPr>
          <w:ilvl w:val="0"/>
          <w:numId w:val="7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  <w:r w:rsidRPr="009A7EF1">
        <w:rPr>
          <w:rFonts w:cs="Arabic Transparent"/>
          <w:b/>
          <w:bCs/>
          <w:sz w:val="28"/>
          <w:szCs w:val="28"/>
          <w:highlight w:val="yellow"/>
          <w:lang w:eastAsia="ar-SA"/>
        </w:rPr>
        <w:t>Create Association Rules</w:t>
      </w:r>
      <w:r>
        <w:rPr>
          <w:rFonts w:cs="Arabic Transparent" w:hint="cs"/>
          <w:b/>
          <w:bCs/>
          <w:sz w:val="28"/>
          <w:szCs w:val="28"/>
          <w:highlight w:val="yellow"/>
          <w:rtl/>
          <w:lang w:eastAsia="ar-SA"/>
        </w:rPr>
        <w:t>:</w:t>
      </w:r>
      <w:r>
        <w:rPr>
          <w:rFonts w:cs="Arabic Transparent"/>
          <w:b/>
          <w:bCs/>
          <w:sz w:val="28"/>
          <w:szCs w:val="28"/>
          <w:highlight w:val="yellow"/>
          <w:lang w:eastAsia="ar-SA"/>
        </w:rPr>
        <w:t xml:space="preserve"> </w:t>
      </w:r>
      <w:r w:rsidRPr="00C77352">
        <w:rPr>
          <w:rFonts w:cs="Arabic Transparent"/>
          <w:sz w:val="28"/>
          <w:szCs w:val="28"/>
          <w:lang w:eastAsia="ar-SA"/>
        </w:rPr>
        <w:t xml:space="preserve">set min </w:t>
      </w:r>
      <w:r w:rsidR="004D6E76">
        <w:rPr>
          <w:rFonts w:cs="Arabic Transparent"/>
          <w:sz w:val="28"/>
          <w:szCs w:val="28"/>
          <w:lang w:eastAsia="ar-SA"/>
        </w:rPr>
        <w:t xml:space="preserve">Confidence </w:t>
      </w:r>
      <w:r w:rsidR="004D6E76" w:rsidRPr="00C77352">
        <w:rPr>
          <w:rFonts w:cs="Arabic Transparent"/>
          <w:sz w:val="28"/>
          <w:szCs w:val="28"/>
          <w:lang w:eastAsia="ar-SA"/>
        </w:rPr>
        <w:t>=</w:t>
      </w:r>
      <w:r w:rsidRPr="00C77352">
        <w:rPr>
          <w:rFonts w:cs="Arabic Transparent"/>
          <w:sz w:val="28"/>
          <w:szCs w:val="28"/>
          <w:lang w:eastAsia="ar-SA"/>
        </w:rPr>
        <w:t xml:space="preserve"> 0.</w:t>
      </w:r>
      <w:r>
        <w:rPr>
          <w:rFonts w:cs="Arabic Transparent"/>
          <w:sz w:val="28"/>
          <w:szCs w:val="28"/>
          <w:lang w:eastAsia="ar-SA"/>
        </w:rPr>
        <w:t>8</w:t>
      </w:r>
    </w:p>
    <w:p w14:paraId="027B86B3" w14:textId="62407E08" w:rsidR="00630FD4" w:rsidRPr="006A1527" w:rsidRDefault="00B03356" w:rsidP="00630FD4">
      <w:pPr>
        <w:pStyle w:val="NormalWeb"/>
        <w:shd w:val="clear" w:color="auto" w:fill="FFFFFF"/>
        <w:spacing w:before="158" w:after="158" w:line="360" w:lineRule="auto"/>
        <w:ind w:left="1440"/>
        <w:jc w:val="both"/>
        <w:textAlignment w:val="baseline"/>
        <w:rPr>
          <w:rFonts w:cs="Arabic Transparent"/>
          <w:sz w:val="28"/>
          <w:szCs w:val="28"/>
          <w:highlight w:val="green"/>
          <w:lang w:eastAsia="ar-SA"/>
        </w:rPr>
      </w:pPr>
      <w:r w:rsidRPr="006A1527">
        <w:rPr>
          <w:rFonts w:cs="Arabic Transparent"/>
          <w:b/>
          <w:bCs/>
          <w:sz w:val="28"/>
          <w:szCs w:val="28"/>
          <w:highlight w:val="green"/>
          <w:lang w:eastAsia="ar-SA"/>
        </w:rPr>
        <w:drawing>
          <wp:anchor distT="0" distB="0" distL="114300" distR="114300" simplePos="0" relativeHeight="251660288" behindDoc="1" locked="0" layoutInCell="1" allowOverlap="1" wp14:anchorId="7534CB62" wp14:editId="497DFD78">
            <wp:simplePos x="0" y="0"/>
            <wp:positionH relativeFrom="column">
              <wp:posOffset>-133350</wp:posOffset>
            </wp:positionH>
            <wp:positionV relativeFrom="page">
              <wp:posOffset>3962400</wp:posOffset>
            </wp:positionV>
            <wp:extent cx="685800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540" y="2137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FD4" w:rsidRPr="006A1527">
        <w:rPr>
          <w:rFonts w:cs="Arabic Transparent"/>
          <w:sz w:val="28"/>
          <w:szCs w:val="28"/>
          <w:highlight w:val="green"/>
          <w:lang w:eastAsia="ar-SA"/>
        </w:rPr>
        <w:t xml:space="preserve">Screenshot of process: </w:t>
      </w:r>
    </w:p>
    <w:p w14:paraId="6E24088F" w14:textId="018EE6FF" w:rsidR="00C77352" w:rsidRPr="00C77352" w:rsidRDefault="00C77352" w:rsidP="00C77352">
      <w:pPr>
        <w:pStyle w:val="NormalWeb"/>
        <w:shd w:val="clear" w:color="auto" w:fill="FFFFFF"/>
        <w:spacing w:before="158" w:after="158"/>
        <w:ind w:left="1440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</w:p>
    <w:p w14:paraId="0CC75E5D" w14:textId="77777777" w:rsidR="00C77352" w:rsidRPr="00C77352" w:rsidRDefault="00C77352" w:rsidP="00C77352">
      <w:pPr>
        <w:pStyle w:val="NormalWeb"/>
        <w:shd w:val="clear" w:color="auto" w:fill="FFFFFF"/>
        <w:spacing w:before="158" w:after="158"/>
        <w:ind w:left="1440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</w:p>
    <w:p w14:paraId="75EBF88F" w14:textId="59C8582F" w:rsidR="006E7F73" w:rsidRDefault="006E7F73" w:rsidP="006E7F73">
      <w:pPr>
        <w:pStyle w:val="NormalWeb"/>
        <w:shd w:val="clear" w:color="auto" w:fill="FFFFFF"/>
        <w:spacing w:before="158" w:after="158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lang w:eastAsia="ar-SA"/>
        </w:rPr>
      </w:pPr>
    </w:p>
    <w:p w14:paraId="5E4E48C1" w14:textId="77777777" w:rsidR="006E7F73" w:rsidRPr="006E7F73" w:rsidRDefault="006E7F73" w:rsidP="006E7F73">
      <w:pPr>
        <w:pStyle w:val="NormalWeb"/>
        <w:shd w:val="clear" w:color="auto" w:fill="FFFFFF"/>
        <w:spacing w:before="158" w:after="158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lang w:eastAsia="ar-SA"/>
        </w:rPr>
      </w:pPr>
    </w:p>
    <w:p w14:paraId="27E47A19" w14:textId="26C074DD" w:rsidR="006E7F73" w:rsidRDefault="006E7F73" w:rsidP="006E7F73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rtl/>
          <w:lang w:eastAsia="ar-SA"/>
        </w:rPr>
      </w:pPr>
    </w:p>
    <w:p w14:paraId="40500BA4" w14:textId="0681DB9F" w:rsidR="00C832CD" w:rsidRDefault="00C832CD" w:rsidP="006E7F73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rtl/>
          <w:lang w:eastAsia="ar-SA"/>
        </w:rPr>
      </w:pPr>
    </w:p>
    <w:p w14:paraId="3ED30FA5" w14:textId="109F8E94" w:rsidR="00C832CD" w:rsidRDefault="00C832CD" w:rsidP="006E7F73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32"/>
          <w:szCs w:val="32"/>
          <w:lang w:eastAsia="ar-S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09655B9" wp14:editId="72E1ED8D">
            <wp:simplePos x="0" y="0"/>
            <wp:positionH relativeFrom="column">
              <wp:posOffset>9525</wp:posOffset>
            </wp:positionH>
            <wp:positionV relativeFrom="page">
              <wp:posOffset>923925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abic Transparent"/>
          <w:b/>
          <w:bCs/>
          <w:sz w:val="32"/>
          <w:szCs w:val="32"/>
          <w:lang w:eastAsia="ar-SA"/>
        </w:rPr>
        <w:t>Associations Rules screenshot:</w:t>
      </w:r>
    </w:p>
    <w:p w14:paraId="01484D89" w14:textId="77777777" w:rsidR="00F746EE" w:rsidRDefault="00F746EE" w:rsidP="006E7F73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</w:rPr>
      </w:pPr>
    </w:p>
    <w:p w14:paraId="058231B1" w14:textId="1F22489C" w:rsidR="00C832CD" w:rsidRDefault="00F746EE" w:rsidP="00F746EE">
      <w:pPr>
        <w:pStyle w:val="NormalWeb"/>
        <w:shd w:val="clear" w:color="auto" w:fill="FFFFFF"/>
        <w:spacing w:before="158" w:after="158"/>
        <w:ind w:left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Explanations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of </w:t>
      </w:r>
      <w:r>
        <w:rPr>
          <w:sz w:val="32"/>
          <w:szCs w:val="32"/>
        </w:rPr>
        <w:t>3 rules</w:t>
      </w:r>
      <w:r>
        <w:rPr>
          <w:sz w:val="32"/>
          <w:szCs w:val="32"/>
        </w:rPr>
        <w:t>:</w:t>
      </w:r>
    </w:p>
    <w:p w14:paraId="51B76075" w14:textId="7882B7F3" w:rsidR="00F746EE" w:rsidRDefault="00F746EE" w:rsidP="006E7F73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-</w:t>
      </w:r>
      <w:r w:rsidR="00DA3524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if (type of travel</w:t>
      </w:r>
      <w:r w:rsidR="00DA3524">
        <w:rPr>
          <w:sz w:val="32"/>
          <w:szCs w:val="32"/>
        </w:rPr>
        <w:t>=” Personal”</w:t>
      </w:r>
      <w:r>
        <w:rPr>
          <w:sz w:val="32"/>
          <w:szCs w:val="32"/>
        </w:rPr>
        <w:t>) then (customer type=’</w:t>
      </w:r>
      <w:r w:rsidR="00DA3524" w:rsidRPr="00DA3524">
        <w:t xml:space="preserve"> </w:t>
      </w:r>
      <w:r w:rsidR="00DA3524" w:rsidRPr="00DA3524">
        <w:rPr>
          <w:sz w:val="32"/>
          <w:szCs w:val="32"/>
        </w:rPr>
        <w:t>Loyal Customer</w:t>
      </w:r>
      <w:r>
        <w:rPr>
          <w:sz w:val="32"/>
          <w:szCs w:val="32"/>
        </w:rPr>
        <w:t>’)</w:t>
      </w:r>
    </w:p>
    <w:p w14:paraId="49D7ECAC" w14:textId="7050DA74" w:rsidR="00AB799E" w:rsidRDefault="00AB799E" w:rsidP="00AB799E">
      <w:pPr>
        <w:pStyle w:val="NormalWeb"/>
        <w:shd w:val="clear" w:color="auto" w:fill="FFFFFF"/>
        <w:bidi/>
        <w:spacing w:before="158" w:after="158" w:line="360" w:lineRule="auto"/>
        <w:ind w:left="720"/>
        <w:jc w:val="both"/>
        <w:textAlignment w:val="baseline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لو نوع رحلة السفر هو شخصي فانه من المحتمل ان يكون الزبون من المخلصين للشركة.</w:t>
      </w:r>
    </w:p>
    <w:p w14:paraId="48DE2142" w14:textId="48EF783C" w:rsidR="00DA3524" w:rsidRDefault="00DA3524" w:rsidP="00DA3524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if (</w:t>
      </w:r>
      <w:r>
        <w:rPr>
          <w:sz w:val="32"/>
          <w:szCs w:val="32"/>
        </w:rPr>
        <w:t>stratification</w:t>
      </w:r>
      <w:r>
        <w:rPr>
          <w:sz w:val="32"/>
          <w:szCs w:val="32"/>
        </w:rPr>
        <w:t>=’</w:t>
      </w:r>
      <w:r w:rsidRPr="00DA3524">
        <w:t xml:space="preserve"> </w:t>
      </w:r>
      <w:r w:rsidRPr="00DA3524">
        <w:rPr>
          <w:sz w:val="32"/>
          <w:szCs w:val="32"/>
        </w:rPr>
        <w:t>satisfied</w:t>
      </w:r>
      <w:r>
        <w:rPr>
          <w:sz w:val="32"/>
          <w:szCs w:val="32"/>
        </w:rPr>
        <w:t>’) then (</w:t>
      </w:r>
      <w:r w:rsidR="00C5182D">
        <w:rPr>
          <w:sz w:val="32"/>
          <w:szCs w:val="32"/>
        </w:rPr>
        <w:t>type</w:t>
      </w:r>
      <w:r w:rsidR="00C5182D">
        <w:rPr>
          <w:rFonts w:hint="cs"/>
          <w:sz w:val="32"/>
          <w:szCs w:val="32"/>
          <w:rtl/>
        </w:rPr>
        <w:t xml:space="preserve"> </w:t>
      </w:r>
      <w:r w:rsidR="00C5182D">
        <w:rPr>
          <w:sz w:val="32"/>
          <w:szCs w:val="32"/>
        </w:rPr>
        <w:t>of</w:t>
      </w:r>
      <w:r>
        <w:rPr>
          <w:sz w:val="32"/>
          <w:szCs w:val="32"/>
        </w:rPr>
        <w:t xml:space="preserve"> travel</w:t>
      </w:r>
      <w:r w:rsidR="00C5182D">
        <w:rPr>
          <w:sz w:val="32"/>
          <w:szCs w:val="32"/>
        </w:rPr>
        <w:t>=’ Business</w:t>
      </w:r>
      <w:r w:rsidR="00535F9E">
        <w:rPr>
          <w:sz w:val="32"/>
          <w:szCs w:val="32"/>
        </w:rPr>
        <w:t>’</w:t>
      </w:r>
      <w:r>
        <w:rPr>
          <w:sz w:val="32"/>
          <w:szCs w:val="32"/>
        </w:rPr>
        <w:t>)</w:t>
      </w:r>
    </w:p>
    <w:p w14:paraId="25E46419" w14:textId="68D9953D" w:rsidR="00AB799E" w:rsidRDefault="00AB799E" w:rsidP="00AB799E">
      <w:pPr>
        <w:pStyle w:val="NormalWeb"/>
        <w:shd w:val="clear" w:color="auto" w:fill="FFFFFF"/>
        <w:bidi/>
        <w:spacing w:before="158" w:after="158" w:line="360" w:lineRule="auto"/>
        <w:ind w:left="720"/>
        <w:jc w:val="both"/>
        <w:textAlignment w:val="baseline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لو </w:t>
      </w:r>
      <w:r>
        <w:rPr>
          <w:rFonts w:hint="cs"/>
          <w:sz w:val="32"/>
          <w:szCs w:val="32"/>
          <w:rtl/>
        </w:rPr>
        <w:t>الزبون كان راضي عن خدمات الشركة فمن المحتمل ان تكون نوع الرحلة خاصة بالبزنس.</w:t>
      </w:r>
    </w:p>
    <w:p w14:paraId="058DA197" w14:textId="7E3F4429" w:rsidR="00DA3524" w:rsidRDefault="00535F9E" w:rsidP="00535F9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if (stratification=’</w:t>
      </w:r>
      <w:r w:rsidRPr="00DA3524">
        <w:t xml:space="preserve"> </w:t>
      </w:r>
      <w:r w:rsidRPr="00DA3524">
        <w:rPr>
          <w:sz w:val="32"/>
          <w:szCs w:val="32"/>
        </w:rPr>
        <w:t>satisfied</w:t>
      </w:r>
      <w:r>
        <w:rPr>
          <w:sz w:val="32"/>
          <w:szCs w:val="32"/>
        </w:rPr>
        <w:t>’) then (customer type=’</w:t>
      </w:r>
      <w:r w:rsidRPr="00DA3524">
        <w:t xml:space="preserve"> </w:t>
      </w:r>
      <w:r w:rsidRPr="00DA3524">
        <w:rPr>
          <w:sz w:val="32"/>
          <w:szCs w:val="32"/>
        </w:rPr>
        <w:t>Loyal Customer</w:t>
      </w:r>
      <w:r>
        <w:rPr>
          <w:sz w:val="32"/>
          <w:szCs w:val="32"/>
        </w:rPr>
        <w:t>’)</w:t>
      </w:r>
    </w:p>
    <w:p w14:paraId="5C26D486" w14:textId="4F49EBB1" w:rsidR="00AB799E" w:rsidRDefault="00AB799E" w:rsidP="00AB799E">
      <w:pPr>
        <w:pStyle w:val="NormalWeb"/>
        <w:shd w:val="clear" w:color="auto" w:fill="FFFFFF"/>
        <w:bidi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لو الزبون كان راضي عن خدمات الشركة فمن المحتمل</w:t>
      </w:r>
      <w:r>
        <w:rPr>
          <w:rFonts w:hint="cs"/>
          <w:sz w:val="32"/>
          <w:szCs w:val="32"/>
          <w:rtl/>
        </w:rPr>
        <w:t xml:space="preserve"> ان </w:t>
      </w:r>
      <w:r>
        <w:rPr>
          <w:rFonts w:hint="cs"/>
          <w:sz w:val="32"/>
          <w:szCs w:val="32"/>
          <w:rtl/>
        </w:rPr>
        <w:t>يكون الزبون من المخلصين للشركة.</w:t>
      </w:r>
    </w:p>
    <w:p w14:paraId="6DA716A7" w14:textId="3E1CEEEB" w:rsidR="00C5182D" w:rsidRDefault="00C5182D" w:rsidP="00535F9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</w:p>
    <w:p w14:paraId="770676B9" w14:textId="4E0590BD" w:rsidR="00C5182D" w:rsidRDefault="00C5182D" w:rsidP="00535F9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</w:p>
    <w:p w14:paraId="468E947A" w14:textId="66E2E2C9" w:rsidR="00C5182D" w:rsidRDefault="00C5182D" w:rsidP="00535F9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</w:p>
    <w:p w14:paraId="29232A63" w14:textId="451DEAFC" w:rsidR="00C5182D" w:rsidRDefault="00C5182D" w:rsidP="00535F9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sz w:val="32"/>
          <w:szCs w:val="32"/>
          <w:rtl/>
        </w:rPr>
      </w:pPr>
    </w:p>
    <w:p w14:paraId="27CCA947" w14:textId="336AA46D" w:rsidR="00C5182D" w:rsidRDefault="00F661B6" w:rsidP="00F661B6">
      <w:pPr>
        <w:pStyle w:val="NormalWeb"/>
        <w:numPr>
          <w:ilvl w:val="0"/>
          <w:numId w:val="5"/>
        </w:numPr>
        <w:shd w:val="clear" w:color="auto" w:fill="FFFFFF"/>
        <w:spacing w:before="158" w:after="158" w:line="360" w:lineRule="auto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  <w:r w:rsidRPr="0034231E"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  <w:t>Clustering</w:t>
      </w:r>
      <w:r w:rsidR="0034231E"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  <w:t>:</w:t>
      </w:r>
    </w:p>
    <w:p w14:paraId="0BF9A239" w14:textId="2C0C6411" w:rsidR="003F593B" w:rsidRDefault="004D6E76" w:rsidP="003F593B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  <w:r>
        <w:rPr>
          <w:rFonts w:cs="Arabic Transparent"/>
          <w:b/>
          <w:bCs/>
          <w:sz w:val="28"/>
          <w:szCs w:val="28"/>
          <w:highlight w:val="yellow"/>
          <w:lang w:eastAsia="ar-SA"/>
        </w:rPr>
        <w:t xml:space="preserve">-  </w:t>
      </w:r>
      <w:r w:rsidRPr="00A75DF5">
        <w:rPr>
          <w:rFonts w:cs="Arabic Transparent"/>
          <w:b/>
          <w:bCs/>
          <w:sz w:val="28"/>
          <w:szCs w:val="28"/>
          <w:highlight w:val="yellow"/>
          <w:lang w:eastAsia="ar-SA"/>
        </w:rPr>
        <w:t>Select Attribute:</w:t>
      </w:r>
      <w:r w:rsidRPr="00A75DF5">
        <w:rPr>
          <w:rFonts w:cs="Arabic Transparent"/>
          <w:b/>
          <w:bCs/>
          <w:sz w:val="28"/>
          <w:szCs w:val="28"/>
          <w:lang w:eastAsia="ar-SA"/>
        </w:rPr>
        <w:t xml:space="preserve">  </w:t>
      </w:r>
      <w:r>
        <w:rPr>
          <w:rFonts w:cs="Arabic Transparent"/>
          <w:sz w:val="28"/>
          <w:szCs w:val="28"/>
          <w:lang w:eastAsia="ar-SA"/>
        </w:rPr>
        <w:t xml:space="preserve">select </w:t>
      </w:r>
      <w:r>
        <w:rPr>
          <w:rFonts w:cs="Arabic Transparent"/>
          <w:sz w:val="28"/>
          <w:szCs w:val="28"/>
          <w:lang w:eastAsia="ar-SA"/>
        </w:rPr>
        <w:t xml:space="preserve">5 </w:t>
      </w:r>
      <w:r>
        <w:rPr>
          <w:rFonts w:cs="Arabic Transparent"/>
          <w:sz w:val="28"/>
          <w:szCs w:val="28"/>
          <w:lang w:eastAsia="ar-SA"/>
        </w:rPr>
        <w:t>Attributes (</w:t>
      </w:r>
      <w:r>
        <w:rPr>
          <w:rFonts w:cs="Arabic Transparent"/>
          <w:sz w:val="28"/>
          <w:szCs w:val="28"/>
          <w:lang w:eastAsia="ar-SA"/>
        </w:rPr>
        <w:t>age</w:t>
      </w:r>
      <w:r>
        <w:rPr>
          <w:rFonts w:cs="Arabic Transparent"/>
          <w:sz w:val="28"/>
          <w:szCs w:val="28"/>
          <w:lang w:eastAsia="ar-SA"/>
        </w:rPr>
        <w:t xml:space="preserve">, </w:t>
      </w:r>
      <w:r>
        <w:rPr>
          <w:rFonts w:cs="Arabic Transparent"/>
          <w:sz w:val="28"/>
          <w:szCs w:val="28"/>
          <w:lang w:eastAsia="ar-SA"/>
        </w:rPr>
        <w:t>Ease of online booking</w:t>
      </w:r>
      <w:r>
        <w:rPr>
          <w:rFonts w:cs="Arabic Transparent"/>
          <w:sz w:val="28"/>
          <w:szCs w:val="28"/>
          <w:lang w:eastAsia="ar-SA"/>
        </w:rPr>
        <w:t xml:space="preserve">, </w:t>
      </w:r>
      <w:r>
        <w:rPr>
          <w:rFonts w:cs="Arabic Transparent"/>
          <w:sz w:val="28"/>
          <w:szCs w:val="28"/>
          <w:lang w:eastAsia="ar-SA"/>
        </w:rPr>
        <w:t>Flight Distance, Food and drinks, Inflight WIFI services</w:t>
      </w:r>
      <w:r>
        <w:rPr>
          <w:rFonts w:cs="Arabic Transparent"/>
          <w:sz w:val="28"/>
          <w:szCs w:val="28"/>
          <w:lang w:eastAsia="ar-SA"/>
        </w:rPr>
        <w:t>)</w:t>
      </w:r>
    </w:p>
    <w:p w14:paraId="726798AC" w14:textId="4994BC95" w:rsidR="003F593B" w:rsidRDefault="003F593B" w:rsidP="003F593B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sz w:val="28"/>
          <w:szCs w:val="28"/>
          <w:lang w:eastAsia="ar-SA"/>
        </w:rPr>
      </w:pPr>
      <w:r>
        <w:rPr>
          <w:rFonts w:cs="Arabic Transparent"/>
          <w:b/>
          <w:bCs/>
          <w:sz w:val="28"/>
          <w:szCs w:val="28"/>
          <w:highlight w:val="yellow"/>
          <w:lang w:eastAsia="ar-SA"/>
        </w:rPr>
        <w:t>-</w:t>
      </w:r>
      <w:r w:rsidR="003151E9">
        <w:rPr>
          <w:rFonts w:cs="Arabic Transparent"/>
          <w:b/>
          <w:bCs/>
          <w:sz w:val="28"/>
          <w:szCs w:val="28"/>
          <w:highlight w:val="yellow"/>
          <w:lang w:eastAsia="ar-SA"/>
        </w:rPr>
        <w:t xml:space="preserve">Normalize: </w:t>
      </w:r>
      <w:r w:rsidR="003151E9">
        <w:rPr>
          <w:rFonts w:cs="Arabic Transparent"/>
          <w:sz w:val="28"/>
          <w:szCs w:val="28"/>
          <w:lang w:eastAsia="ar-SA"/>
        </w:rPr>
        <w:t xml:space="preserve">normalize </w:t>
      </w:r>
      <w:r w:rsidR="003805DF">
        <w:rPr>
          <w:rFonts w:cs="Arabic Transparent"/>
          <w:sz w:val="28"/>
          <w:szCs w:val="28"/>
          <w:lang w:eastAsia="ar-SA"/>
        </w:rPr>
        <w:t>attribute (</w:t>
      </w:r>
      <w:r w:rsidR="003151E9">
        <w:rPr>
          <w:rFonts w:cs="Arabic Transparent"/>
          <w:sz w:val="28"/>
          <w:szCs w:val="28"/>
          <w:lang w:eastAsia="ar-SA"/>
        </w:rPr>
        <w:t xml:space="preserve">flight </w:t>
      </w:r>
      <w:r w:rsidR="003805DF">
        <w:rPr>
          <w:rFonts w:cs="Arabic Transparent"/>
          <w:sz w:val="28"/>
          <w:szCs w:val="28"/>
          <w:lang w:eastAsia="ar-SA"/>
        </w:rPr>
        <w:t>distance) in</w:t>
      </w:r>
      <w:r w:rsidR="003151E9">
        <w:rPr>
          <w:rFonts w:cs="Arabic Transparent"/>
          <w:sz w:val="28"/>
          <w:szCs w:val="28"/>
          <w:lang w:eastAsia="ar-SA"/>
        </w:rPr>
        <w:t xml:space="preserve"> range 0 and 5</w:t>
      </w:r>
    </w:p>
    <w:p w14:paraId="30A6A722" w14:textId="523B479D" w:rsidR="003151E9" w:rsidRDefault="003151E9" w:rsidP="003F593B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  <w:r>
        <w:rPr>
          <w:rFonts w:cs="Arabic Transparent"/>
          <w:b/>
          <w:bCs/>
          <w:sz w:val="28"/>
          <w:szCs w:val="28"/>
          <w:highlight w:val="yellow"/>
          <w:lang w:eastAsia="ar-SA"/>
        </w:rPr>
        <w:t>-</w:t>
      </w:r>
      <w:r w:rsidRPr="003151E9">
        <w:rPr>
          <w:rFonts w:cs="Arabic Transparent"/>
          <w:b/>
          <w:bCs/>
          <w:sz w:val="28"/>
          <w:szCs w:val="28"/>
          <w:highlight w:val="yellow"/>
          <w:lang w:eastAsia="ar-SA"/>
        </w:rPr>
        <w:t>Clustering</w:t>
      </w:r>
      <w:r w:rsidRPr="009D42EB">
        <w:rPr>
          <w:rFonts w:cs="Arabic Transparent"/>
          <w:b/>
          <w:bCs/>
          <w:sz w:val="28"/>
          <w:szCs w:val="28"/>
          <w:lang w:eastAsia="ar-SA"/>
        </w:rPr>
        <w:t>: K-means</w:t>
      </w:r>
      <w:r w:rsidRPr="009D42EB">
        <w:rPr>
          <w:rFonts w:cs="Arabic Transparent"/>
          <w:b/>
          <w:bCs/>
          <w:sz w:val="28"/>
          <w:szCs w:val="28"/>
          <w:highlight w:val="yellow"/>
          <w:lang w:eastAsia="ar-SA"/>
        </w:rPr>
        <w:t>,</w:t>
      </w:r>
      <w:r w:rsidR="009D42EB" w:rsidRPr="009D42EB">
        <w:rPr>
          <w:rFonts w:cs="Arabic Transparent"/>
          <w:b/>
          <w:bCs/>
          <w:sz w:val="28"/>
          <w:szCs w:val="28"/>
          <w:highlight w:val="yellow"/>
          <w:lang w:eastAsia="ar-SA"/>
        </w:rPr>
        <w:t xml:space="preserve"> k = 5</w:t>
      </w:r>
    </w:p>
    <w:p w14:paraId="47372821" w14:textId="3650A5E4" w:rsidR="009D42EB" w:rsidRDefault="009D42EB" w:rsidP="003F593B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highlight w:val="yellow"/>
          <w:lang w:eastAsia="ar-SA"/>
        </w:rPr>
      </w:pPr>
      <w:r>
        <w:rPr>
          <w:rFonts w:cs="Arabic Transparent"/>
          <w:b/>
          <w:bCs/>
          <w:sz w:val="28"/>
          <w:szCs w:val="28"/>
          <w:highlight w:val="yellow"/>
          <w:lang w:eastAsia="ar-SA"/>
        </w:rPr>
        <w:t xml:space="preserve">-SVD: </w:t>
      </w:r>
      <w:r w:rsidRPr="009D42EB">
        <w:rPr>
          <w:rFonts w:cs="Arabic Transparent"/>
          <w:b/>
          <w:bCs/>
          <w:sz w:val="28"/>
          <w:szCs w:val="28"/>
          <w:lang w:eastAsia="ar-SA"/>
        </w:rPr>
        <w:t>to merge 5 attributes into 2 attributes</w:t>
      </w:r>
      <w:r>
        <w:rPr>
          <w:rFonts w:cs="Arabic Transparent"/>
          <w:b/>
          <w:bCs/>
          <w:sz w:val="28"/>
          <w:szCs w:val="28"/>
          <w:lang w:eastAsia="ar-SA"/>
        </w:rPr>
        <w:t xml:space="preserve">, </w:t>
      </w:r>
      <w:r w:rsidRPr="009D42EB">
        <w:rPr>
          <w:rFonts w:cs="Arabic Transparent"/>
          <w:b/>
          <w:bCs/>
          <w:sz w:val="28"/>
          <w:szCs w:val="28"/>
          <w:highlight w:val="yellow"/>
          <w:lang w:eastAsia="ar-SA"/>
        </w:rPr>
        <w:t>dimensions=2</w:t>
      </w:r>
    </w:p>
    <w:p w14:paraId="4EF8F884" w14:textId="7DDD7AE5" w:rsidR="009D42EB" w:rsidRDefault="009973F1" w:rsidP="003F593B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highlight w:val="green"/>
          <w:lang w:eastAsia="ar-SA"/>
        </w:rPr>
      </w:pPr>
      <w:r w:rsidRPr="003072A8">
        <w:rPr>
          <w:rFonts w:cs="Arabic Transparent"/>
          <w:sz w:val="28"/>
          <w:szCs w:val="28"/>
          <w:lang w:eastAsia="ar-SA"/>
        </w:rPr>
        <w:drawing>
          <wp:anchor distT="0" distB="0" distL="114300" distR="114300" simplePos="0" relativeHeight="251662336" behindDoc="1" locked="0" layoutInCell="1" allowOverlap="1" wp14:anchorId="0377AF8D" wp14:editId="6D2B3579">
            <wp:simplePos x="0" y="0"/>
            <wp:positionH relativeFrom="margin">
              <wp:posOffset>0</wp:posOffset>
            </wp:positionH>
            <wp:positionV relativeFrom="page">
              <wp:posOffset>5276850</wp:posOffset>
            </wp:positionV>
            <wp:extent cx="6858000" cy="1990090"/>
            <wp:effectExtent l="0" t="0" r="0" b="0"/>
            <wp:wrapTight wrapText="bothSides">
              <wp:wrapPolygon edited="0">
                <wp:start x="0" y="0"/>
                <wp:lineTo x="0" y="21297"/>
                <wp:lineTo x="21540" y="21297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527" w:rsidRPr="006A1527">
        <w:rPr>
          <w:rFonts w:cs="Arabic Transparent"/>
          <w:b/>
          <w:bCs/>
          <w:sz w:val="28"/>
          <w:szCs w:val="28"/>
          <w:highlight w:val="green"/>
          <w:lang w:eastAsia="ar-SA"/>
        </w:rPr>
        <w:t>Screenshot of process</w:t>
      </w:r>
    </w:p>
    <w:p w14:paraId="740C63D5" w14:textId="24A23524" w:rsidR="003072A8" w:rsidRPr="006A1527" w:rsidRDefault="003072A8" w:rsidP="003F593B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sz w:val="28"/>
          <w:szCs w:val="28"/>
          <w:highlight w:val="green"/>
          <w:lang w:eastAsia="ar-SA"/>
        </w:rPr>
      </w:pPr>
    </w:p>
    <w:p w14:paraId="1D32C576" w14:textId="4C9E825E" w:rsidR="00037177" w:rsidRDefault="00037177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77FC3167" w14:textId="77777777" w:rsidR="00037177" w:rsidRDefault="00037177">
      <w:pPr>
        <w:rPr>
          <w:rFonts w:ascii="Times New Roman" w:eastAsia="Times New Roman" w:hAnsi="Times New Roman" w:cs="Arabic Transparent"/>
          <w:b/>
          <w:bCs/>
          <w:color w:val="3880DD" w:themeColor="accent1" w:themeTint="99"/>
          <w:sz w:val="32"/>
          <w:szCs w:val="32"/>
          <w:lang w:eastAsia="ar-SA"/>
        </w:rPr>
      </w:pPr>
      <w:r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  <w:br w:type="page"/>
      </w:r>
    </w:p>
    <w:p w14:paraId="43D41E37" w14:textId="63C3D68B" w:rsidR="00037177" w:rsidRDefault="00BD15A4" w:rsidP="00037177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highlight w:val="green"/>
          <w:lang w:eastAsia="ar-S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974D0B3" wp14:editId="0CD66E93">
            <wp:simplePos x="0" y="0"/>
            <wp:positionH relativeFrom="column">
              <wp:posOffset>457200</wp:posOffset>
            </wp:positionH>
            <wp:positionV relativeFrom="paragraph">
              <wp:posOffset>485775</wp:posOffset>
            </wp:positionV>
            <wp:extent cx="6031230" cy="3390900"/>
            <wp:effectExtent l="0" t="0" r="7620" b="0"/>
            <wp:wrapTight wrapText="bothSides">
              <wp:wrapPolygon edited="0">
                <wp:start x="0" y="0"/>
                <wp:lineTo x="0" y="21479"/>
                <wp:lineTo x="21559" y="21479"/>
                <wp:lineTo x="215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177" w:rsidRPr="006A1527">
        <w:rPr>
          <w:rFonts w:cs="Arabic Transparent"/>
          <w:b/>
          <w:bCs/>
          <w:sz w:val="28"/>
          <w:szCs w:val="28"/>
          <w:highlight w:val="green"/>
          <w:lang w:eastAsia="ar-SA"/>
        </w:rPr>
        <w:t xml:space="preserve">Screenshot of </w:t>
      </w:r>
      <w:r w:rsidR="00037177">
        <w:rPr>
          <w:rFonts w:cs="Arabic Transparent"/>
          <w:b/>
          <w:bCs/>
          <w:sz w:val="28"/>
          <w:szCs w:val="28"/>
          <w:highlight w:val="green"/>
          <w:lang w:eastAsia="ar-SA"/>
        </w:rPr>
        <w:t>Result</w:t>
      </w:r>
    </w:p>
    <w:p w14:paraId="1DF14470" w14:textId="56943B79" w:rsidR="00BD15A4" w:rsidRDefault="00BD15A4" w:rsidP="00037177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sz w:val="28"/>
          <w:szCs w:val="28"/>
          <w:highlight w:val="green"/>
          <w:lang w:eastAsia="ar-SA"/>
        </w:rPr>
      </w:pPr>
    </w:p>
    <w:p w14:paraId="249D965F" w14:textId="6B0A703B" w:rsidR="0034231E" w:rsidRDefault="0034231E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0A806A31" w14:textId="3065EE07" w:rsidR="007C7FB0" w:rsidRDefault="007C7FB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51695FE7" w14:textId="52910732" w:rsidR="007C7FB0" w:rsidRDefault="007C7FB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20CDE0AF" w14:textId="1531530C" w:rsidR="007C7FB0" w:rsidRDefault="007C7FB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204BB30D" w14:textId="1320BC56" w:rsidR="007C7FB0" w:rsidRDefault="007C7FB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69E5F513" w14:textId="35F7BED5" w:rsidR="007C7FB0" w:rsidRDefault="007C7FB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</w:p>
    <w:p w14:paraId="7C60BE8D" w14:textId="141C497B" w:rsidR="007C7FB0" w:rsidRDefault="0097690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  <w:r w:rsidRPr="00976900">
        <w:rPr>
          <w:rFonts w:cs="Arabic Transparent"/>
          <w:b/>
          <w:bCs/>
          <w:color w:val="3880DD" w:themeColor="accent1" w:themeTint="99"/>
          <w:sz w:val="32"/>
          <w:szCs w:val="32"/>
          <w:highlight w:val="green"/>
          <w:lang w:eastAsia="ar-SA"/>
        </w:rPr>
        <w:t>Screenshot of Graph:</w:t>
      </w:r>
    </w:p>
    <w:p w14:paraId="1C3B9D0C" w14:textId="23A667CA" w:rsidR="00976900" w:rsidRPr="0034231E" w:rsidRDefault="00976900" w:rsidP="0034231E">
      <w:pPr>
        <w:pStyle w:val="NormalWeb"/>
        <w:shd w:val="clear" w:color="auto" w:fill="FFFFFF"/>
        <w:spacing w:before="158" w:after="158" w:line="360" w:lineRule="auto"/>
        <w:ind w:left="720"/>
        <w:jc w:val="both"/>
        <w:textAlignment w:val="baseline"/>
        <w:rPr>
          <w:rFonts w:cs="Arabic Transparent"/>
          <w:b/>
          <w:bCs/>
          <w:color w:val="3880DD" w:themeColor="accent1" w:themeTint="99"/>
          <w:sz w:val="32"/>
          <w:szCs w:val="32"/>
          <w:lang w:eastAsia="ar-SA"/>
        </w:rPr>
      </w:pPr>
      <w:r>
        <w:rPr>
          <w:noProof/>
        </w:rPr>
        <w:drawing>
          <wp:inline distT="0" distB="0" distL="0" distR="0" wp14:anchorId="41E876F8" wp14:editId="1C070D90">
            <wp:extent cx="6858000" cy="3855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00" w:rsidRPr="0034231E" w:rsidSect="00A24793">
      <w:footerReference w:type="even" r:id="rId12"/>
      <w:footerReference w:type="default" r:id="rId1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068A6" w14:textId="77777777" w:rsidR="004073CC" w:rsidRDefault="004073CC" w:rsidP="001205A1">
      <w:r>
        <w:separator/>
      </w:r>
    </w:p>
  </w:endnote>
  <w:endnote w:type="continuationSeparator" w:id="0">
    <w:p w14:paraId="7BAFD867" w14:textId="77777777" w:rsidR="004073CC" w:rsidRDefault="004073C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58143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0C94E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9ABF5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FFB437E" w14:textId="77777777" w:rsidTr="005F4F46">
      <w:tc>
        <w:tcPr>
          <w:tcW w:w="5395" w:type="dxa"/>
        </w:tcPr>
        <w:p w14:paraId="05AA3B1B" w14:textId="781BBF4A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6EAA228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558F4CB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61D7" w14:textId="77777777" w:rsidR="004073CC" w:rsidRDefault="004073CC" w:rsidP="001205A1">
      <w:r>
        <w:separator/>
      </w:r>
    </w:p>
  </w:footnote>
  <w:footnote w:type="continuationSeparator" w:id="0">
    <w:p w14:paraId="3E24888E" w14:textId="77777777" w:rsidR="004073CC" w:rsidRDefault="004073C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A57"/>
    <w:multiLevelType w:val="hybridMultilevel"/>
    <w:tmpl w:val="C40C79B6"/>
    <w:lvl w:ilvl="0" w:tplc="51FED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B1A"/>
    <w:multiLevelType w:val="hybridMultilevel"/>
    <w:tmpl w:val="94BEA09E"/>
    <w:lvl w:ilvl="0" w:tplc="6BE6B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82801"/>
    <w:multiLevelType w:val="hybridMultilevel"/>
    <w:tmpl w:val="A11414D2"/>
    <w:lvl w:ilvl="0" w:tplc="FDD214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3E2570"/>
    <w:multiLevelType w:val="hybridMultilevel"/>
    <w:tmpl w:val="CA281916"/>
    <w:lvl w:ilvl="0" w:tplc="EAB22C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744D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7282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4E63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DE47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C29B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8E75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1E06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827CA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3DB6471"/>
    <w:multiLevelType w:val="hybridMultilevel"/>
    <w:tmpl w:val="9DE280D2"/>
    <w:lvl w:ilvl="0" w:tplc="C39024E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907772"/>
    <w:multiLevelType w:val="hybridMultilevel"/>
    <w:tmpl w:val="2DF226E8"/>
    <w:lvl w:ilvl="0" w:tplc="1C02FB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52285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2435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FA13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C6B1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2C1F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9856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4125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689F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8356788"/>
    <w:multiLevelType w:val="hybridMultilevel"/>
    <w:tmpl w:val="94BEA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21232">
    <w:abstractNumId w:val="1"/>
  </w:num>
  <w:num w:numId="2" w16cid:durableId="504632449">
    <w:abstractNumId w:val="6"/>
  </w:num>
  <w:num w:numId="3" w16cid:durableId="2106614712">
    <w:abstractNumId w:val="5"/>
  </w:num>
  <w:num w:numId="4" w16cid:durableId="1010645437">
    <w:abstractNumId w:val="3"/>
  </w:num>
  <w:num w:numId="5" w16cid:durableId="205529734">
    <w:abstractNumId w:val="0"/>
  </w:num>
  <w:num w:numId="6" w16cid:durableId="1902255522">
    <w:abstractNumId w:val="2"/>
  </w:num>
  <w:num w:numId="7" w16cid:durableId="413091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345"/>
    <w:rsid w:val="000304C4"/>
    <w:rsid w:val="00037177"/>
    <w:rsid w:val="00087A2C"/>
    <w:rsid w:val="000C4ED1"/>
    <w:rsid w:val="000D2F38"/>
    <w:rsid w:val="000E1CF9"/>
    <w:rsid w:val="000E7AC6"/>
    <w:rsid w:val="001102BF"/>
    <w:rsid w:val="00117042"/>
    <w:rsid w:val="001205A1"/>
    <w:rsid w:val="00141B40"/>
    <w:rsid w:val="00142538"/>
    <w:rsid w:val="00154D3B"/>
    <w:rsid w:val="001A27BF"/>
    <w:rsid w:val="001A49B5"/>
    <w:rsid w:val="001B7C17"/>
    <w:rsid w:val="001C722A"/>
    <w:rsid w:val="00221345"/>
    <w:rsid w:val="002379ED"/>
    <w:rsid w:val="00267A76"/>
    <w:rsid w:val="002758C4"/>
    <w:rsid w:val="002834E0"/>
    <w:rsid w:val="002877E8"/>
    <w:rsid w:val="002B0E44"/>
    <w:rsid w:val="002D0FFD"/>
    <w:rsid w:val="002E3209"/>
    <w:rsid w:val="002E34AF"/>
    <w:rsid w:val="002E7C4E"/>
    <w:rsid w:val="002F2C37"/>
    <w:rsid w:val="002F5872"/>
    <w:rsid w:val="003072A8"/>
    <w:rsid w:val="0031055C"/>
    <w:rsid w:val="003151E9"/>
    <w:rsid w:val="003246EA"/>
    <w:rsid w:val="0034231E"/>
    <w:rsid w:val="00371EE1"/>
    <w:rsid w:val="003805DF"/>
    <w:rsid w:val="003A798E"/>
    <w:rsid w:val="003E1A5E"/>
    <w:rsid w:val="003E5BAB"/>
    <w:rsid w:val="003F2774"/>
    <w:rsid w:val="003F593B"/>
    <w:rsid w:val="004073CC"/>
    <w:rsid w:val="0042384D"/>
    <w:rsid w:val="00424A42"/>
    <w:rsid w:val="00425A99"/>
    <w:rsid w:val="00457174"/>
    <w:rsid w:val="004C3903"/>
    <w:rsid w:val="004D6E76"/>
    <w:rsid w:val="0051015D"/>
    <w:rsid w:val="00525A08"/>
    <w:rsid w:val="00535F9E"/>
    <w:rsid w:val="00543421"/>
    <w:rsid w:val="00590622"/>
    <w:rsid w:val="005C360B"/>
    <w:rsid w:val="005D21F9"/>
    <w:rsid w:val="005E1502"/>
    <w:rsid w:val="005E6B25"/>
    <w:rsid w:val="005F4F46"/>
    <w:rsid w:val="00603DC6"/>
    <w:rsid w:val="00627AA0"/>
    <w:rsid w:val="00630FD4"/>
    <w:rsid w:val="006664FB"/>
    <w:rsid w:val="006A1527"/>
    <w:rsid w:val="006C60E6"/>
    <w:rsid w:val="006E0869"/>
    <w:rsid w:val="006E22B3"/>
    <w:rsid w:val="006E7F73"/>
    <w:rsid w:val="006F491A"/>
    <w:rsid w:val="006F508F"/>
    <w:rsid w:val="007027AE"/>
    <w:rsid w:val="0073000E"/>
    <w:rsid w:val="00733BED"/>
    <w:rsid w:val="00750CEF"/>
    <w:rsid w:val="00764E39"/>
    <w:rsid w:val="00782935"/>
    <w:rsid w:val="00791ED6"/>
    <w:rsid w:val="007B0740"/>
    <w:rsid w:val="007C1BAB"/>
    <w:rsid w:val="007C7FB0"/>
    <w:rsid w:val="007D3635"/>
    <w:rsid w:val="00801CA8"/>
    <w:rsid w:val="0084416C"/>
    <w:rsid w:val="0085373B"/>
    <w:rsid w:val="008B0E4A"/>
    <w:rsid w:val="00901D9C"/>
    <w:rsid w:val="00915687"/>
    <w:rsid w:val="009457C8"/>
    <w:rsid w:val="0095387B"/>
    <w:rsid w:val="00956FB4"/>
    <w:rsid w:val="00973A7A"/>
    <w:rsid w:val="00974D5E"/>
    <w:rsid w:val="00976900"/>
    <w:rsid w:val="009973F1"/>
    <w:rsid w:val="009A7EF1"/>
    <w:rsid w:val="009C6907"/>
    <w:rsid w:val="009D42EB"/>
    <w:rsid w:val="009F0907"/>
    <w:rsid w:val="00A15CF7"/>
    <w:rsid w:val="00A20C2E"/>
    <w:rsid w:val="00A24793"/>
    <w:rsid w:val="00A30A64"/>
    <w:rsid w:val="00A62822"/>
    <w:rsid w:val="00A75DF5"/>
    <w:rsid w:val="00A76E34"/>
    <w:rsid w:val="00A81248"/>
    <w:rsid w:val="00AA3D42"/>
    <w:rsid w:val="00AB799E"/>
    <w:rsid w:val="00B03356"/>
    <w:rsid w:val="00B03424"/>
    <w:rsid w:val="00B17252"/>
    <w:rsid w:val="00BD15A4"/>
    <w:rsid w:val="00C07C27"/>
    <w:rsid w:val="00C325F7"/>
    <w:rsid w:val="00C41509"/>
    <w:rsid w:val="00C5182D"/>
    <w:rsid w:val="00C66528"/>
    <w:rsid w:val="00C77352"/>
    <w:rsid w:val="00C81D12"/>
    <w:rsid w:val="00C832CD"/>
    <w:rsid w:val="00C915F0"/>
    <w:rsid w:val="00C926A4"/>
    <w:rsid w:val="00CB5BD5"/>
    <w:rsid w:val="00D006E5"/>
    <w:rsid w:val="00D10A0A"/>
    <w:rsid w:val="00D12A9F"/>
    <w:rsid w:val="00D1332D"/>
    <w:rsid w:val="00D16BDC"/>
    <w:rsid w:val="00D5137F"/>
    <w:rsid w:val="00D55471"/>
    <w:rsid w:val="00D93AFE"/>
    <w:rsid w:val="00DA082F"/>
    <w:rsid w:val="00DA3524"/>
    <w:rsid w:val="00DA6B05"/>
    <w:rsid w:val="00DF030D"/>
    <w:rsid w:val="00E24F41"/>
    <w:rsid w:val="00E37378"/>
    <w:rsid w:val="00E541C4"/>
    <w:rsid w:val="00E80116"/>
    <w:rsid w:val="00EE7CD0"/>
    <w:rsid w:val="00EF2E0A"/>
    <w:rsid w:val="00EF492C"/>
    <w:rsid w:val="00F0147C"/>
    <w:rsid w:val="00F25F24"/>
    <w:rsid w:val="00F50D31"/>
    <w:rsid w:val="00F638CE"/>
    <w:rsid w:val="00F661B6"/>
    <w:rsid w:val="00F746EE"/>
    <w:rsid w:val="00F76A6E"/>
    <w:rsid w:val="00F83CCA"/>
    <w:rsid w:val="00F9119F"/>
    <w:rsid w:val="00FB65B8"/>
    <w:rsid w:val="00FB6A9D"/>
    <w:rsid w:val="00FC49AE"/>
    <w:rsid w:val="00FD2FC3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AD7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A6B05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NormalWeb">
    <w:name w:val="Normal (Web)"/>
    <w:basedOn w:val="Normal"/>
    <w:uiPriority w:val="99"/>
    <w:unhideWhenUsed/>
    <w:rsid w:val="008B0E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9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i-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2022-04-15T13:17:00Z</dcterms:created>
  <dcterms:modified xsi:type="dcterms:W3CDTF">2022-05-16T23:05:00Z</dcterms:modified>
</cp:coreProperties>
</file>